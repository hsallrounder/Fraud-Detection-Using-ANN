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5E7CA283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466CFEED" w14:textId="7ACC1129" w:rsidR="001D78B9" w:rsidRPr="00FC2B0C" w:rsidRDefault="00FC2B0C" w:rsidP="00216DB3">
            <w:pPr>
              <w:pStyle w:val="Heading1"/>
            </w:pPr>
            <w:r w:rsidRPr="00FC2B0C">
              <w:rPr>
                <w:sz w:val="72"/>
              </w:rPr>
              <w:t>Fraud Detection with ANN</w:t>
            </w:r>
          </w:p>
        </w:tc>
      </w:tr>
      <w:tr w:rsidR="00637B83" w14:paraId="5B8F9863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6E736250" w14:textId="77777777" w:rsidR="00637B83" w:rsidRDefault="00637B83" w:rsidP="00FC2B0C"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09896E" wp14:editId="72DE1FA8">
                      <wp:simplePos x="521970" y="222059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5834380" cy="5648960"/>
                      <wp:effectExtent l="0" t="0" r="0" b="8890"/>
                      <wp:wrapSquare wrapText="bothSides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4380" cy="56489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CA46D5" id="Shape" o:spid="_x0000_s1026" alt="&quot;&quot;" style="position:absolute;margin-left:0;margin-top:0;width:459.4pt;height:444.8pt;z-index:25167052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2917190,2824480;2917190,2824480;2917190,2824480;2917190,2824480" o:connectangles="0,90,180,270"/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A81248" w14:paraId="73D8894A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6221795D" w14:textId="24F4EE80" w:rsidR="00A81248" w:rsidRDefault="00FC2B0C" w:rsidP="00216DB3">
            <w:pPr>
              <w:pStyle w:val="Heading2"/>
            </w:pPr>
            <w:r>
              <w:t>DATE: 25-03-2023</w:t>
            </w:r>
          </w:p>
        </w:tc>
        <w:tc>
          <w:tcPr>
            <w:tcW w:w="5395" w:type="dxa"/>
            <w:vAlign w:val="center"/>
          </w:tcPr>
          <w:p w14:paraId="3939D6C0" w14:textId="0A91A4C4" w:rsidR="00637B83" w:rsidRPr="00FC2B0C" w:rsidRDefault="00FC2B0C" w:rsidP="00216DB3">
            <w:pPr>
              <w:pStyle w:val="Heading2"/>
              <w:rPr>
                <w:sz w:val="36"/>
                <w:szCs w:val="22"/>
              </w:rPr>
            </w:pPr>
            <w:r w:rsidRPr="00FC2B0C">
              <w:rPr>
                <w:sz w:val="36"/>
                <w:szCs w:val="22"/>
              </w:rPr>
              <w:t xml:space="preserve">Submitted by: </w:t>
            </w:r>
            <w:r w:rsidR="005E097C">
              <w:rPr>
                <w:sz w:val="36"/>
                <w:szCs w:val="22"/>
              </w:rPr>
              <w:t>Himanshu Sharma</w:t>
            </w:r>
          </w:p>
          <w:p w14:paraId="53692D3F" w14:textId="6EEA0A3F" w:rsidR="00A81248" w:rsidRDefault="00FC2B0C" w:rsidP="00216DB3">
            <w:pPr>
              <w:pStyle w:val="Heading2"/>
              <w:rPr>
                <w:sz w:val="36"/>
                <w:szCs w:val="36"/>
              </w:rPr>
            </w:pPr>
            <w:r w:rsidRPr="00FC2B0C">
              <w:rPr>
                <w:sz w:val="36"/>
                <w:szCs w:val="36"/>
              </w:rPr>
              <w:t>Submitted to: Dr. Sayantan Sinha</w:t>
            </w:r>
          </w:p>
          <w:p w14:paraId="23981231" w14:textId="77777777" w:rsidR="00FC2B0C" w:rsidRPr="00FC2B0C" w:rsidRDefault="00FC2B0C" w:rsidP="00FC2B0C"/>
          <w:p w14:paraId="7AEDA701" w14:textId="77777777" w:rsidR="00FC2B0C" w:rsidRDefault="00FC2B0C" w:rsidP="00FC2B0C"/>
          <w:p w14:paraId="7AF06827" w14:textId="04F9B6FC" w:rsidR="00FC2B0C" w:rsidRPr="00FC2B0C" w:rsidRDefault="00FC2B0C" w:rsidP="00FC2B0C"/>
        </w:tc>
      </w:tr>
    </w:tbl>
    <w:p w14:paraId="5517D617" w14:textId="77777777" w:rsidR="000C4ED1" w:rsidRDefault="000C4ED1" w:rsidP="005A2DF7"/>
    <w:p w14:paraId="0E7D1417" w14:textId="77777777" w:rsidR="000F0731" w:rsidRDefault="00036DC3" w:rsidP="005A2D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4557031" wp14:editId="4CBDD3C7">
                <wp:simplePos x="0" y="0"/>
                <wp:positionH relativeFrom="column">
                  <wp:posOffset>33020</wp:posOffset>
                </wp:positionH>
                <wp:positionV relativeFrom="paragraph">
                  <wp:posOffset>76835</wp:posOffset>
                </wp:positionV>
                <wp:extent cx="6791960" cy="8465820"/>
                <wp:effectExtent l="0" t="0" r="889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8465820"/>
                          <a:chOff x="0" y="0"/>
                          <a:chExt cx="6791961" cy="8465820"/>
                        </a:xfrm>
                      </wpg:grpSpPr>
                      <wps:wsp>
                        <wps:cNvPr id="20" name="Shape"/>
                        <wps:cNvSpPr/>
                        <wps:spPr>
                          <a:xfrm>
                            <a:off x="0" y="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 rot="10800000">
                            <a:off x="3291840" y="492252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0FCA5" id="Group 6" o:spid="_x0000_s1026" alt="&quot;&quot;" style="position:absolute;margin-left:2.6pt;margin-top:6.05pt;width:534.8pt;height:666.6pt;z-index:-251646976" coordsize="67919,8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">
                <v:shape id="Shape" o:spid="_x0000_s1027" style="position:absolute;width:35001;height:354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v:shape id="Shape" o:spid="_x0000_s1028" style="position:absolute;left:32918;top:49225;width:35001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</v:group>
            </w:pict>
          </mc:Fallback>
        </mc:AlternateContent>
      </w: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14:paraId="7D9AE6B4" w14:textId="77777777" w:rsidTr="00036DC3">
        <w:trPr>
          <w:trHeight w:val="396"/>
        </w:trPr>
        <w:tc>
          <w:tcPr>
            <w:tcW w:w="426" w:type="dxa"/>
          </w:tcPr>
          <w:p w14:paraId="6F7860C3" w14:textId="77777777"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14:paraId="782511B2" w14:textId="77777777"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14:paraId="4124D96B" w14:textId="77777777" w:rsidR="00A81248" w:rsidRDefault="00A81248" w:rsidP="00216DB3">
            <w:pPr>
              <w:pStyle w:val="Text"/>
            </w:pPr>
          </w:p>
        </w:tc>
        <w:tc>
          <w:tcPr>
            <w:tcW w:w="425" w:type="dxa"/>
          </w:tcPr>
          <w:p w14:paraId="3DB5AC2C" w14:textId="77777777" w:rsidR="00A81248" w:rsidRDefault="00A81248" w:rsidP="00216DB3">
            <w:pPr>
              <w:pStyle w:val="Text"/>
            </w:pPr>
          </w:p>
        </w:tc>
      </w:tr>
      <w:tr w:rsidR="001205A1" w14:paraId="5E5C8639" w14:textId="77777777" w:rsidTr="00216DB3">
        <w:trPr>
          <w:trHeight w:val="5274"/>
        </w:trPr>
        <w:tc>
          <w:tcPr>
            <w:tcW w:w="426" w:type="dxa"/>
          </w:tcPr>
          <w:p w14:paraId="3A91759C" w14:textId="77777777" w:rsidR="001205A1" w:rsidRDefault="001205A1" w:rsidP="005A2DF7"/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7959C300" w14:textId="19E9164F" w:rsidR="001205A1" w:rsidRDefault="00FC2B0C" w:rsidP="005A2DF7">
            <w:pPr>
              <w:pStyle w:val="Heading3"/>
            </w:pPr>
            <w:r>
              <w:t>Introduction</w:t>
            </w:r>
          </w:p>
          <w:p w14:paraId="1E098255" w14:textId="77777777" w:rsidR="00FC2B0C" w:rsidRPr="00FC2B0C" w:rsidRDefault="00FC2B0C" w:rsidP="00FC2B0C"/>
          <w:p w14:paraId="039AD555" w14:textId="46B19AB2" w:rsidR="001205A1" w:rsidRPr="00FC2B0C" w:rsidRDefault="00FC2B0C" w:rsidP="005F4A20">
            <w:pPr>
              <w:rPr>
                <w:color w:val="5E5E5E" w:themeColor="text2"/>
                <w:sz w:val="28"/>
                <w:szCs w:val="28"/>
              </w:rPr>
            </w:pP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In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this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machine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learning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project,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we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8"/>
                <w:szCs w:val="28"/>
                <w:shd w:val="clear" w:color="auto" w:fill="FFFFFF"/>
              </w:rPr>
              <w:t>tackled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the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problem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of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detecting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8"/>
                <w:szCs w:val="28"/>
                <w:shd w:val="clear" w:color="auto" w:fill="FFFFFF"/>
              </w:rPr>
              <w:t>fraudulent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credit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card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transactions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using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8"/>
                <w:szCs w:val="28"/>
                <w:shd w:val="clear" w:color="auto" w:fill="FFFFFF"/>
              </w:rPr>
              <w:t>numpy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8"/>
                <w:szCs w:val="28"/>
                <w:shd w:val="clear" w:color="auto" w:fill="FFFFFF"/>
              </w:rPr>
              <w:t>machine,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8"/>
                <w:szCs w:val="28"/>
                <w:shd w:val="clear" w:color="auto" w:fill="FFFFFF"/>
              </w:rPr>
              <w:t>scikit-learn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and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other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python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libraries.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We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8"/>
                <w:szCs w:val="28"/>
                <w:shd w:val="clear" w:color="auto" w:fill="FFFFFF"/>
              </w:rPr>
              <w:t>tackle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8"/>
                <w:szCs w:val="28"/>
                <w:shd w:val="clear" w:color="auto" w:fill="FFFFFF"/>
              </w:rPr>
              <w:t>this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problem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by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creating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a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binary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classifier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and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experimenting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with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various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machine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learning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techniques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to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see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which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8"/>
                <w:szCs w:val="28"/>
                <w:shd w:val="clear" w:color="auto" w:fill="FFFFFF"/>
              </w:rPr>
              <w:t>works</w:t>
            </w:r>
            <w:r w:rsidRPr="00FC2B0C">
              <w:rPr>
                <w:rFonts w:ascii="Arial" w:hAnsi="Arial" w:cs="Arial"/>
                <w:color w:val="5E5E5E" w:themeColor="text2"/>
                <w:sz w:val="28"/>
                <w:szCs w:val="28"/>
                <w:shd w:val="clear" w:color="auto" w:fill="FFFFFF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8"/>
                <w:szCs w:val="28"/>
                <w:shd w:val="clear" w:color="auto" w:fill="FFFFFF"/>
              </w:rPr>
              <w:t>best.</w:t>
            </w:r>
          </w:p>
          <w:p w14:paraId="67844937" w14:textId="77777777" w:rsidR="001205A1" w:rsidRDefault="00FC2B0C" w:rsidP="00FC2B0C">
            <w:pPr>
              <w:pStyle w:val="Heading4"/>
            </w:pPr>
            <w:r w:rsidRPr="00FC2B0C">
              <w:rPr>
                <w:noProof/>
              </w:rPr>
              <w:drawing>
                <wp:inline distT="0" distB="0" distL="0" distR="0" wp14:anchorId="0837D4A2" wp14:editId="24D98F7E">
                  <wp:extent cx="4637314" cy="22957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718" cy="229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0131B" w14:textId="77777777" w:rsidR="00FC2B0C" w:rsidRDefault="00FC2B0C" w:rsidP="00FC2B0C"/>
          <w:p w14:paraId="3A490E54" w14:textId="58F9C38E" w:rsidR="00FC2B0C" w:rsidRPr="00FC2B0C" w:rsidRDefault="00FC2B0C" w:rsidP="00FC2B0C"/>
        </w:tc>
        <w:tc>
          <w:tcPr>
            <w:tcW w:w="425" w:type="dxa"/>
          </w:tcPr>
          <w:p w14:paraId="1FB78455" w14:textId="77777777" w:rsidR="001205A1" w:rsidRDefault="001205A1" w:rsidP="005A2DF7"/>
        </w:tc>
      </w:tr>
      <w:tr w:rsidR="00637B83" w14:paraId="4AFF1CC7" w14:textId="77777777" w:rsidTr="00216DB3">
        <w:trPr>
          <w:trHeight w:val="383"/>
        </w:trPr>
        <w:tc>
          <w:tcPr>
            <w:tcW w:w="426" w:type="dxa"/>
          </w:tcPr>
          <w:p w14:paraId="1E960E47" w14:textId="77777777" w:rsidR="00637B83" w:rsidRDefault="00637B83" w:rsidP="005A2DF7"/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7A5FBFDC" w14:textId="199E64FE" w:rsidR="00637B83" w:rsidRPr="00FC2B0C" w:rsidRDefault="00FC2B0C" w:rsidP="000F0731">
            <w:pPr>
              <w:pStyle w:val="Heading5"/>
              <w:rPr>
                <w:color w:val="FF1571" w:themeColor="accent2"/>
              </w:rPr>
            </w:pPr>
            <w:r w:rsidRPr="00FC2B0C">
              <w:rPr>
                <w:color w:val="FF1571" w:themeColor="accent2"/>
              </w:rPr>
              <w:t>Class Imbalace Handling Using Smote</w:t>
            </w:r>
          </w:p>
          <w:p w14:paraId="15571A45" w14:textId="77777777" w:rsidR="00FC2B0C" w:rsidRDefault="00FC2B0C" w:rsidP="00FC2B0C"/>
          <w:p w14:paraId="1DAA4652" w14:textId="77777777" w:rsidR="00FC2B0C" w:rsidRDefault="00FC2B0C" w:rsidP="00FC2B0C">
            <w:pPr>
              <w:jc w:val="both"/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</w:pP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Classification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using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unbalanced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class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data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is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biased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in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favor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of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the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majority</w:t>
            </w:r>
          </w:p>
          <w:p w14:paraId="7DAE7DE6" w14:textId="09E607F5" w:rsidR="00FC2B0C" w:rsidRPr="00FC2B0C" w:rsidRDefault="00FC2B0C" w:rsidP="00FC2B0C">
            <w:pPr>
              <w:jc w:val="both"/>
            </w:pP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cla</w:t>
            </w:r>
            <w:r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s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s.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The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bias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is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even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greater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for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high-dimensional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data,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where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the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number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of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variables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greatly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exceeds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the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number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of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samples.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This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problem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can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be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mitigated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by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downsampling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or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oversampling,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which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produces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class-balanced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data.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In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general,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downsampling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is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useful,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while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random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oversampling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is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not.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The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Synthetic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Minority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Oversampling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Technique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(SMOTE)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is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a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very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popular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oversampling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method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that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has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been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proposed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to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improve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random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oversampling,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but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its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behavior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on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high-dimensional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data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has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not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>been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color w:val="5E5E5E" w:themeColor="text2"/>
                <w:sz w:val="27"/>
                <w:szCs w:val="27"/>
              </w:rPr>
              <w:t xml:space="preserve"> 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studied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in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> </w:t>
            </w:r>
            <w:r w:rsidRPr="00FC2B0C">
              <w:rPr>
                <w:rStyle w:val="sw"/>
                <w:rFonts w:ascii="Arial" w:hAnsi="Arial" w:cs="Arial"/>
                <w:b/>
                <w:bCs/>
                <w:color w:val="5E5E5E" w:themeColor="text2"/>
                <w:sz w:val="27"/>
                <w:szCs w:val="27"/>
              </w:rPr>
              <w:t>depth.</w:t>
            </w:r>
            <w:r w:rsidRPr="00FC2B0C">
              <w:rPr>
                <w:rFonts w:ascii="Arial" w:hAnsi="Arial" w:cs="Arial"/>
                <w:color w:val="5E5E5E" w:themeColor="text2"/>
                <w:sz w:val="27"/>
                <w:szCs w:val="27"/>
              </w:rPr>
              <w:t xml:space="preserve"> </w:t>
            </w:r>
            <w:r w:rsidRPr="00FC2B0C">
              <w:rPr>
                <w:rFonts w:ascii="Arial" w:hAnsi="Arial" w:cs="Arial"/>
                <w:noProof/>
                <w:color w:val="5E5E5E" w:themeColor="text2"/>
                <w:sz w:val="27"/>
                <w:szCs w:val="27"/>
              </w:rPr>
              <w:drawing>
                <wp:inline distT="0" distB="0" distL="0" distR="0" wp14:anchorId="3285AB86" wp14:editId="6D8F413B">
                  <wp:extent cx="3886200" cy="19115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534" cy="192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2A20E508" w14:textId="77777777" w:rsidR="00637B83" w:rsidRDefault="00637B83" w:rsidP="005A2DF7"/>
        </w:tc>
      </w:tr>
    </w:tbl>
    <w:p w14:paraId="76CEBFE8" w14:textId="74A50CCE" w:rsidR="00FC2B0C" w:rsidRDefault="00FC2B0C"/>
    <w:p w14:paraId="7AE93FD5" w14:textId="77777777" w:rsidR="00FC2B0C" w:rsidRDefault="00FC2B0C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14:paraId="3DA36A09" w14:textId="77777777" w:rsidTr="00216DB3">
        <w:trPr>
          <w:trHeight w:val="410"/>
        </w:trPr>
        <w:tc>
          <w:tcPr>
            <w:tcW w:w="426" w:type="dxa"/>
            <w:shd w:val="clear" w:color="auto" w:fill="FFFFFF" w:themeFill="background1"/>
          </w:tcPr>
          <w:p w14:paraId="4014395C" w14:textId="77777777" w:rsidR="0031055C" w:rsidRDefault="002B6593" w:rsidP="005F4A20">
            <w:r w:rsidRPr="002B6593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3" behindDoc="1" locked="0" layoutInCell="1" allowOverlap="1" wp14:anchorId="29725A2D" wp14:editId="22FA44DE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-596900</wp:posOffset>
                      </wp:positionV>
                      <wp:extent cx="7773671" cy="10060941"/>
                      <wp:effectExtent l="0" t="0" r="0" b="0"/>
                      <wp:wrapNone/>
                      <wp:docPr id="22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671" cy="100609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616" y="6596"/>
                                    </a:moveTo>
                                    <a:lnTo>
                                      <a:pt x="2033" y="6271"/>
                                    </a:lnTo>
                                    <a:lnTo>
                                      <a:pt x="2033" y="6219"/>
                                    </a:lnTo>
                                    <a:lnTo>
                                      <a:pt x="1567" y="6577"/>
                                    </a:lnTo>
                                    <a:cubicBezTo>
                                      <a:pt x="1584" y="6585"/>
                                      <a:pt x="1602" y="6590"/>
                                      <a:pt x="1616" y="6596"/>
                                    </a:cubicBezTo>
                                    <a:close/>
                                    <a:moveTo>
                                      <a:pt x="872" y="6301"/>
                                    </a:moveTo>
                                    <a:lnTo>
                                      <a:pt x="2036" y="5399"/>
                                    </a:lnTo>
                                    <a:lnTo>
                                      <a:pt x="2036" y="5352"/>
                                    </a:lnTo>
                                    <a:lnTo>
                                      <a:pt x="829" y="6282"/>
                                    </a:lnTo>
                                    <a:cubicBezTo>
                                      <a:pt x="843" y="6288"/>
                                      <a:pt x="858" y="6296"/>
                                      <a:pt x="872" y="6301"/>
                                    </a:cubicBezTo>
                                    <a:close/>
                                    <a:moveTo>
                                      <a:pt x="4436" y="3"/>
                                    </a:moveTo>
                                    <a:lnTo>
                                      <a:pt x="2396" y="1557"/>
                                    </a:lnTo>
                                    <a:lnTo>
                                      <a:pt x="2558" y="1557"/>
                                    </a:lnTo>
                                    <a:lnTo>
                                      <a:pt x="4538" y="3"/>
                                    </a:lnTo>
                                    <a:lnTo>
                                      <a:pt x="4436" y="3"/>
                                    </a:lnTo>
                                    <a:close/>
                                    <a:moveTo>
                                      <a:pt x="205" y="5944"/>
                                    </a:moveTo>
                                    <a:lnTo>
                                      <a:pt x="2033" y="4526"/>
                                    </a:lnTo>
                                    <a:lnTo>
                                      <a:pt x="2033" y="4485"/>
                                    </a:lnTo>
                                    <a:lnTo>
                                      <a:pt x="166" y="5922"/>
                                    </a:lnTo>
                                    <a:cubicBezTo>
                                      <a:pt x="180" y="5930"/>
                                      <a:pt x="194" y="5938"/>
                                      <a:pt x="205" y="5944"/>
                                    </a:cubicBezTo>
                                    <a:close/>
                                    <a:moveTo>
                                      <a:pt x="0" y="3561"/>
                                    </a:moveTo>
                                    <a:lnTo>
                                      <a:pt x="2033" y="1966"/>
                                    </a:lnTo>
                                    <a:lnTo>
                                      <a:pt x="2033" y="1832"/>
                                    </a:lnTo>
                                    <a:lnTo>
                                      <a:pt x="0" y="3378"/>
                                    </a:lnTo>
                                    <a:lnTo>
                                      <a:pt x="0" y="3561"/>
                                    </a:lnTo>
                                    <a:close/>
                                    <a:moveTo>
                                      <a:pt x="0" y="5303"/>
                                    </a:moveTo>
                                    <a:lnTo>
                                      <a:pt x="2033" y="3714"/>
                                    </a:lnTo>
                                    <a:lnTo>
                                      <a:pt x="2033" y="3561"/>
                                    </a:lnTo>
                                    <a:lnTo>
                                      <a:pt x="0" y="5112"/>
                                    </a:lnTo>
                                    <a:lnTo>
                                      <a:pt x="0" y="5303"/>
                                    </a:lnTo>
                                    <a:close/>
                                    <a:moveTo>
                                      <a:pt x="0" y="4433"/>
                                    </a:moveTo>
                                    <a:lnTo>
                                      <a:pt x="2033" y="2841"/>
                                    </a:lnTo>
                                    <a:lnTo>
                                      <a:pt x="2033" y="2697"/>
                                    </a:lnTo>
                                    <a:lnTo>
                                      <a:pt x="0" y="4245"/>
                                    </a:lnTo>
                                    <a:lnTo>
                                      <a:pt x="0" y="4433"/>
                                    </a:lnTo>
                                    <a:close/>
                                    <a:moveTo>
                                      <a:pt x="2170" y="3"/>
                                    </a:moveTo>
                                    <a:lnTo>
                                      <a:pt x="0" y="1647"/>
                                    </a:lnTo>
                                    <a:lnTo>
                                      <a:pt x="0" y="1813"/>
                                    </a:lnTo>
                                    <a:lnTo>
                                      <a:pt x="2301" y="3"/>
                                    </a:lnTo>
                                    <a:lnTo>
                                      <a:pt x="2170" y="3"/>
                                    </a:lnTo>
                                    <a:close/>
                                    <a:moveTo>
                                      <a:pt x="20997" y="16280"/>
                                    </a:moveTo>
                                    <a:lnTo>
                                      <a:pt x="19564" y="17363"/>
                                    </a:lnTo>
                                    <a:lnTo>
                                      <a:pt x="19564" y="17420"/>
                                    </a:lnTo>
                                    <a:lnTo>
                                      <a:pt x="21007" y="16280"/>
                                    </a:lnTo>
                                    <a:cubicBezTo>
                                      <a:pt x="21004" y="16280"/>
                                      <a:pt x="21000" y="16280"/>
                                      <a:pt x="20997" y="16280"/>
                                    </a:cubicBezTo>
                                    <a:close/>
                                    <a:moveTo>
                                      <a:pt x="19804" y="16332"/>
                                    </a:moveTo>
                                    <a:lnTo>
                                      <a:pt x="19567" y="16509"/>
                                    </a:lnTo>
                                    <a:lnTo>
                                      <a:pt x="19567" y="16531"/>
                                    </a:lnTo>
                                    <a:lnTo>
                                      <a:pt x="19825" y="16327"/>
                                    </a:lnTo>
                                    <a:cubicBezTo>
                                      <a:pt x="19814" y="16330"/>
                                      <a:pt x="19811" y="16332"/>
                                      <a:pt x="19804" y="16332"/>
                                    </a:cubicBezTo>
                                    <a:close/>
                                    <a:moveTo>
                                      <a:pt x="3303" y="3"/>
                                    </a:moveTo>
                                    <a:lnTo>
                                      <a:pt x="0" y="2511"/>
                                    </a:lnTo>
                                    <a:lnTo>
                                      <a:pt x="0" y="2686"/>
                                    </a:lnTo>
                                    <a:lnTo>
                                      <a:pt x="3416" y="3"/>
                                    </a:lnTo>
                                    <a:lnTo>
                                      <a:pt x="3303" y="3"/>
                                    </a:lnTo>
                                    <a:close/>
                                    <a:moveTo>
                                      <a:pt x="15513" y="19561"/>
                                    </a:moveTo>
                                    <a:lnTo>
                                      <a:pt x="14775" y="20117"/>
                                    </a:lnTo>
                                    <a:cubicBezTo>
                                      <a:pt x="14754" y="20204"/>
                                      <a:pt x="14736" y="20289"/>
                                      <a:pt x="14722" y="20378"/>
                                    </a:cubicBezTo>
                                    <a:lnTo>
                                      <a:pt x="15749" y="19563"/>
                                    </a:lnTo>
                                    <a:lnTo>
                                      <a:pt x="15513" y="19563"/>
                                    </a:lnTo>
                                    <a:close/>
                                    <a:moveTo>
                                      <a:pt x="1034" y="3"/>
                                    </a:moveTo>
                                    <a:lnTo>
                                      <a:pt x="0" y="783"/>
                                    </a:lnTo>
                                    <a:lnTo>
                                      <a:pt x="0" y="935"/>
                                    </a:lnTo>
                                    <a:lnTo>
                                      <a:pt x="1182" y="0"/>
                                    </a:lnTo>
                                    <a:lnTo>
                                      <a:pt x="1034" y="0"/>
                                    </a:lnTo>
                                    <a:close/>
                                    <a:moveTo>
                                      <a:pt x="0" y="3"/>
                                    </a:moveTo>
                                    <a:lnTo>
                                      <a:pt x="0" y="60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0" y="3"/>
                                    </a:lnTo>
                                    <a:close/>
                                    <a:moveTo>
                                      <a:pt x="6694" y="3"/>
                                    </a:moveTo>
                                    <a:lnTo>
                                      <a:pt x="4658" y="1557"/>
                                    </a:lnTo>
                                    <a:lnTo>
                                      <a:pt x="4789" y="1557"/>
                                    </a:lnTo>
                                    <a:lnTo>
                                      <a:pt x="6775" y="3"/>
                                    </a:lnTo>
                                    <a:lnTo>
                                      <a:pt x="6694" y="3"/>
                                    </a:lnTo>
                                    <a:close/>
                                    <a:moveTo>
                                      <a:pt x="19832" y="21597"/>
                                    </a:moveTo>
                                    <a:lnTo>
                                      <a:pt x="21596" y="20218"/>
                                    </a:lnTo>
                                    <a:lnTo>
                                      <a:pt x="21596" y="20119"/>
                                    </a:lnTo>
                                    <a:lnTo>
                                      <a:pt x="19659" y="21600"/>
                                    </a:lnTo>
                                    <a:lnTo>
                                      <a:pt x="19832" y="21600"/>
                                    </a:lnTo>
                                    <a:close/>
                                    <a:moveTo>
                                      <a:pt x="18932" y="19561"/>
                                    </a:moveTo>
                                    <a:lnTo>
                                      <a:pt x="16250" y="21597"/>
                                    </a:lnTo>
                                    <a:lnTo>
                                      <a:pt x="16490" y="21597"/>
                                    </a:lnTo>
                                    <a:lnTo>
                                      <a:pt x="19084" y="19561"/>
                                    </a:lnTo>
                                    <a:lnTo>
                                      <a:pt x="18932" y="19561"/>
                                    </a:lnTo>
                                    <a:close/>
                                    <a:moveTo>
                                      <a:pt x="18717" y="21597"/>
                                    </a:moveTo>
                                    <a:lnTo>
                                      <a:pt x="21596" y="19342"/>
                                    </a:lnTo>
                                    <a:lnTo>
                                      <a:pt x="21596" y="19255"/>
                                    </a:lnTo>
                                    <a:lnTo>
                                      <a:pt x="18523" y="21597"/>
                                    </a:lnTo>
                                    <a:lnTo>
                                      <a:pt x="18717" y="21597"/>
                                    </a:lnTo>
                                    <a:close/>
                                    <a:moveTo>
                                      <a:pt x="20894" y="21597"/>
                                    </a:moveTo>
                                    <a:lnTo>
                                      <a:pt x="21600" y="21049"/>
                                    </a:lnTo>
                                    <a:lnTo>
                                      <a:pt x="21600" y="21022"/>
                                    </a:lnTo>
                                    <a:lnTo>
                                      <a:pt x="20855" y="21597"/>
                                    </a:lnTo>
                                    <a:lnTo>
                                      <a:pt x="20894" y="21597"/>
                                    </a:lnTo>
                                    <a:close/>
                                    <a:moveTo>
                                      <a:pt x="19564" y="18219"/>
                                    </a:moveTo>
                                    <a:lnTo>
                                      <a:pt x="19564" y="18301"/>
                                    </a:lnTo>
                                    <a:lnTo>
                                      <a:pt x="21596" y="16700"/>
                                    </a:lnTo>
                                    <a:lnTo>
                                      <a:pt x="21596" y="16679"/>
                                    </a:lnTo>
                                    <a:lnTo>
                                      <a:pt x="19564" y="18219"/>
                                    </a:lnTo>
                                    <a:close/>
                                    <a:moveTo>
                                      <a:pt x="19564" y="19182"/>
                                    </a:moveTo>
                                    <a:lnTo>
                                      <a:pt x="21596" y="17584"/>
                                    </a:lnTo>
                                    <a:lnTo>
                                      <a:pt x="21596" y="17535"/>
                                    </a:lnTo>
                                    <a:lnTo>
                                      <a:pt x="19564" y="19078"/>
                                    </a:lnTo>
                                    <a:lnTo>
                                      <a:pt x="19564" y="19182"/>
                                    </a:lnTo>
                                    <a:close/>
                                    <a:moveTo>
                                      <a:pt x="17602" y="21597"/>
                                    </a:moveTo>
                                    <a:lnTo>
                                      <a:pt x="21596" y="18464"/>
                                    </a:lnTo>
                                    <a:lnTo>
                                      <a:pt x="21596" y="18394"/>
                                    </a:lnTo>
                                    <a:lnTo>
                                      <a:pt x="17387" y="21597"/>
                                    </a:lnTo>
                                    <a:lnTo>
                                      <a:pt x="17602" y="21597"/>
                                    </a:lnTo>
                                    <a:close/>
                                    <a:moveTo>
                                      <a:pt x="5565" y="3"/>
                                    </a:moveTo>
                                    <a:lnTo>
                                      <a:pt x="3529" y="1557"/>
                                    </a:lnTo>
                                    <a:lnTo>
                                      <a:pt x="3674" y="1557"/>
                                    </a:lnTo>
                                    <a:lnTo>
                                      <a:pt x="5657" y="3"/>
                                    </a:lnTo>
                                    <a:lnTo>
                                      <a:pt x="5565" y="3"/>
                                    </a:lnTo>
                                    <a:close/>
                                    <a:moveTo>
                                      <a:pt x="9567" y="425"/>
                                    </a:moveTo>
                                    <a:lnTo>
                                      <a:pt x="8095" y="1557"/>
                                    </a:lnTo>
                                    <a:lnTo>
                                      <a:pt x="8113" y="1557"/>
                                    </a:lnTo>
                                    <a:lnTo>
                                      <a:pt x="9567" y="428"/>
                                    </a:lnTo>
                                    <a:cubicBezTo>
                                      <a:pt x="9567" y="425"/>
                                      <a:pt x="9567" y="425"/>
                                      <a:pt x="9567" y="425"/>
                                    </a:cubicBezTo>
                                    <a:close/>
                                    <a:moveTo>
                                      <a:pt x="8984" y="3"/>
                                    </a:moveTo>
                                    <a:lnTo>
                                      <a:pt x="6966" y="1557"/>
                                    </a:lnTo>
                                    <a:lnTo>
                                      <a:pt x="6991" y="1557"/>
                                    </a:lnTo>
                                    <a:lnTo>
                                      <a:pt x="8991" y="3"/>
                                    </a:lnTo>
                                    <a:lnTo>
                                      <a:pt x="8984" y="3"/>
                                    </a:lnTo>
                                    <a:close/>
                                    <a:moveTo>
                                      <a:pt x="17796" y="19561"/>
                                    </a:moveTo>
                                    <a:lnTo>
                                      <a:pt x="15107" y="21597"/>
                                    </a:lnTo>
                                    <a:lnTo>
                                      <a:pt x="15379" y="21597"/>
                                    </a:lnTo>
                                    <a:lnTo>
                                      <a:pt x="17965" y="19561"/>
                                    </a:lnTo>
                                    <a:lnTo>
                                      <a:pt x="17796" y="19561"/>
                                    </a:lnTo>
                                    <a:close/>
                                    <a:moveTo>
                                      <a:pt x="7855" y="3"/>
                                    </a:moveTo>
                                    <a:lnTo>
                                      <a:pt x="5840" y="1557"/>
                                    </a:lnTo>
                                    <a:lnTo>
                                      <a:pt x="5868" y="1557"/>
                                    </a:lnTo>
                                    <a:lnTo>
                                      <a:pt x="7873" y="3"/>
                                    </a:lnTo>
                                    <a:lnTo>
                                      <a:pt x="7855" y="3"/>
                                    </a:lnTo>
                                    <a:close/>
                                    <a:moveTo>
                                      <a:pt x="16656" y="19561"/>
                                    </a:moveTo>
                                    <a:lnTo>
                                      <a:pt x="14673" y="21057"/>
                                    </a:lnTo>
                                    <a:cubicBezTo>
                                      <a:pt x="14676" y="21131"/>
                                      <a:pt x="14680" y="21202"/>
                                      <a:pt x="14683" y="21273"/>
                                    </a:cubicBezTo>
                                    <a:lnTo>
                                      <a:pt x="16854" y="19558"/>
                                    </a:lnTo>
                                    <a:lnTo>
                                      <a:pt x="16656" y="19558"/>
                                    </a:lnTo>
                                    <a:close/>
                                    <a:moveTo>
                                      <a:pt x="9224" y="1557"/>
                                    </a:moveTo>
                                    <a:lnTo>
                                      <a:pt x="9235" y="1557"/>
                                    </a:lnTo>
                                    <a:lnTo>
                                      <a:pt x="9856" y="1074"/>
                                    </a:lnTo>
                                    <a:cubicBezTo>
                                      <a:pt x="9856" y="1074"/>
                                      <a:pt x="9856" y="1072"/>
                                      <a:pt x="9856" y="1072"/>
                                    </a:cubicBezTo>
                                    <a:lnTo>
                                      <a:pt x="9224" y="15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74C4E0" id="Shape" o:spid="_x0000_s1026" alt="&quot;&quot;" style="position:absolute;margin-left:-41.65pt;margin-top:-47pt;width:612.1pt;height:792.2pt;z-index:-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3886836,5030471;3886836,5030471;3886836,5030471;3886836,5030471" o:connectangles="0,90,180,270"/>
                    </v:shape>
                  </w:pict>
                </mc:Fallback>
              </mc:AlternateContent>
            </w:r>
          </w:p>
        </w:tc>
        <w:tc>
          <w:tcPr>
            <w:tcW w:w="4961" w:type="dxa"/>
            <w:shd w:val="clear" w:color="auto" w:fill="FFFFFF" w:themeFill="background1"/>
          </w:tcPr>
          <w:p w14:paraId="62E94B5F" w14:textId="77777777" w:rsidR="0031055C" w:rsidRDefault="0031055C" w:rsidP="005F4A20"/>
        </w:tc>
        <w:tc>
          <w:tcPr>
            <w:tcW w:w="4961" w:type="dxa"/>
            <w:shd w:val="clear" w:color="auto" w:fill="FFFFFF" w:themeFill="background1"/>
          </w:tcPr>
          <w:p w14:paraId="2AFD6A42" w14:textId="0636BD30" w:rsidR="00FC2B0C" w:rsidRDefault="00FC2B0C" w:rsidP="005F4A20"/>
        </w:tc>
        <w:tc>
          <w:tcPr>
            <w:tcW w:w="425" w:type="dxa"/>
            <w:shd w:val="clear" w:color="auto" w:fill="FFFFFF" w:themeFill="background1"/>
          </w:tcPr>
          <w:p w14:paraId="56E22B49" w14:textId="77777777" w:rsidR="0031055C" w:rsidRDefault="0031055C" w:rsidP="005F4A20"/>
        </w:tc>
      </w:tr>
      <w:tr w:rsidR="0031055C" w14:paraId="1B86250D" w14:textId="77777777" w:rsidTr="00216DB3">
        <w:trPr>
          <w:trHeight w:val="6634"/>
        </w:trPr>
        <w:tc>
          <w:tcPr>
            <w:tcW w:w="426" w:type="dxa"/>
            <w:shd w:val="clear" w:color="auto" w:fill="FFFFFF" w:themeFill="background1"/>
          </w:tcPr>
          <w:p w14:paraId="41279EEE" w14:textId="77777777" w:rsidR="0031055C" w:rsidRDefault="0031055C" w:rsidP="005A2DF7"/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2808EB20" w14:textId="0DE7540A" w:rsidR="002B6593" w:rsidRDefault="002B6593" w:rsidP="005A2DF7">
            <w:pPr>
              <w:pStyle w:val="Heading3"/>
            </w:pPr>
          </w:p>
          <w:p w14:paraId="7930FC38" w14:textId="77777777" w:rsidR="002B6593" w:rsidRDefault="002B6593" w:rsidP="005F4A20"/>
          <w:p w14:paraId="6748E920" w14:textId="666DC776" w:rsidR="0031055C" w:rsidRDefault="0031055C" w:rsidP="005A2DF7">
            <w:pPr>
              <w:pStyle w:val="Text"/>
            </w:pPr>
          </w:p>
          <w:p w14:paraId="73246955" w14:textId="77777777" w:rsidR="002B6593" w:rsidRDefault="002B6593" w:rsidP="005A2DF7">
            <w:pPr>
              <w:pStyle w:val="Text"/>
            </w:pPr>
          </w:p>
          <w:p w14:paraId="56E9D39E" w14:textId="567530B9" w:rsidR="002B6593" w:rsidRDefault="00FC2B0C" w:rsidP="005A2DF7">
            <w:pPr>
              <w:pStyle w:val="Heading3"/>
            </w:pPr>
            <w:r w:rsidRPr="00FC2B0C">
              <w:rPr>
                <w:noProof/>
              </w:rPr>
              <w:drawing>
                <wp:inline distT="0" distB="0" distL="0" distR="0" wp14:anchorId="68DB012C" wp14:editId="3EB21DDC">
                  <wp:extent cx="3121344" cy="2144485"/>
                  <wp:effectExtent l="0" t="0" r="317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603" cy="214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84A69" w14:textId="77777777" w:rsidR="002B6593" w:rsidRDefault="002B6593" w:rsidP="005F4A20"/>
          <w:p w14:paraId="644EFFE1" w14:textId="77777777" w:rsidR="002B6593" w:rsidRDefault="002B6593" w:rsidP="005D557C">
            <w:pPr>
              <w:pStyle w:val="Text"/>
            </w:pPr>
          </w:p>
          <w:p w14:paraId="3CCB21AF" w14:textId="5230694C" w:rsidR="00FC2B0C" w:rsidRDefault="00FC2B0C" w:rsidP="005D557C">
            <w:pPr>
              <w:pStyle w:val="Text"/>
            </w:pPr>
          </w:p>
          <w:p w14:paraId="5F76DE1E" w14:textId="77777777" w:rsidR="00FC2B0C" w:rsidRDefault="00FC2B0C" w:rsidP="005D557C">
            <w:pPr>
              <w:pStyle w:val="Text"/>
            </w:pPr>
          </w:p>
          <w:p w14:paraId="16B2A76A" w14:textId="77777777" w:rsidR="00FC2B0C" w:rsidRDefault="00FC2B0C" w:rsidP="005D557C">
            <w:pPr>
              <w:pStyle w:val="Text"/>
            </w:pPr>
          </w:p>
          <w:p w14:paraId="0722889B" w14:textId="77777777" w:rsidR="00FC2B0C" w:rsidRDefault="00FC2B0C" w:rsidP="005D557C">
            <w:pPr>
              <w:pStyle w:val="Text"/>
            </w:pPr>
          </w:p>
          <w:p w14:paraId="32FB7B35" w14:textId="4DF73FBD" w:rsidR="00FC2B0C" w:rsidRPr="001205A1" w:rsidRDefault="00FC2B0C" w:rsidP="005D557C">
            <w:pPr>
              <w:pStyle w:val="Text"/>
            </w:pPr>
            <w:r w:rsidRPr="00FC2B0C">
              <w:rPr>
                <w:noProof/>
              </w:rPr>
              <w:drawing>
                <wp:inline distT="0" distB="0" distL="0" distR="0" wp14:anchorId="21551951" wp14:editId="2FF082E8">
                  <wp:extent cx="3147675" cy="2036536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966" cy="204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199060DB" w14:textId="77777777" w:rsidR="00FC2B0C" w:rsidRDefault="00FC2B0C" w:rsidP="00FC2B0C">
            <w:pPr>
              <w:pStyle w:val="Text"/>
            </w:pPr>
          </w:p>
          <w:p w14:paraId="093CD1A8" w14:textId="77777777" w:rsidR="00FC2B0C" w:rsidRDefault="00FC2B0C" w:rsidP="00FC2B0C">
            <w:pPr>
              <w:pStyle w:val="Text"/>
            </w:pPr>
          </w:p>
          <w:p w14:paraId="2C63AF15" w14:textId="32BC7C12" w:rsidR="00FC2B0C" w:rsidRDefault="00FC2B0C" w:rsidP="00FC2B0C">
            <w:pPr>
              <w:pStyle w:val="Text"/>
            </w:pPr>
          </w:p>
          <w:p w14:paraId="03F07E02" w14:textId="77777777" w:rsidR="00FC2B0C" w:rsidRDefault="00FC2B0C" w:rsidP="00FC2B0C">
            <w:pPr>
              <w:pStyle w:val="Text"/>
            </w:pPr>
          </w:p>
          <w:p w14:paraId="510C709D" w14:textId="77777777" w:rsidR="00FC2B0C" w:rsidRDefault="00FC2B0C" w:rsidP="00FC2B0C">
            <w:pPr>
              <w:pStyle w:val="Text"/>
            </w:pPr>
          </w:p>
          <w:p w14:paraId="3F587034" w14:textId="6FE98726" w:rsidR="00FC2B0C" w:rsidRDefault="00FC2B0C" w:rsidP="00FC2B0C">
            <w:pPr>
              <w:pStyle w:val="Text"/>
            </w:pPr>
            <w:r w:rsidRPr="00FC2B0C">
              <w:rPr>
                <w:noProof/>
              </w:rPr>
              <w:drawing>
                <wp:inline distT="0" distB="0" distL="0" distR="0" wp14:anchorId="6CF29EA9" wp14:editId="39716053">
                  <wp:extent cx="3329422" cy="2329543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399" cy="233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87470" w14:textId="77777777" w:rsidR="00FC2B0C" w:rsidRDefault="00FC2B0C" w:rsidP="00FC2B0C">
            <w:pPr>
              <w:pStyle w:val="Text"/>
            </w:pPr>
          </w:p>
          <w:p w14:paraId="5B6ED452" w14:textId="77777777" w:rsidR="00FC2B0C" w:rsidRDefault="00FC2B0C" w:rsidP="00FC2B0C">
            <w:pPr>
              <w:pStyle w:val="Text"/>
            </w:pPr>
          </w:p>
          <w:p w14:paraId="787C8C16" w14:textId="77777777" w:rsidR="00FC2B0C" w:rsidRDefault="00FC2B0C" w:rsidP="00FC2B0C">
            <w:pPr>
              <w:pStyle w:val="Text"/>
            </w:pPr>
          </w:p>
          <w:p w14:paraId="5B542495" w14:textId="77777777" w:rsidR="00FC2B0C" w:rsidRDefault="00FC2B0C" w:rsidP="00FC2B0C">
            <w:pPr>
              <w:pStyle w:val="Text"/>
            </w:pPr>
          </w:p>
          <w:p w14:paraId="634DCA98" w14:textId="59D78165" w:rsidR="00FC2B0C" w:rsidRDefault="00FC2B0C" w:rsidP="00FC2B0C">
            <w:pPr>
              <w:pStyle w:val="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CEF188" wp14:editId="7ECB466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134167</wp:posOffset>
                      </wp:positionV>
                      <wp:extent cx="3537495" cy="2188029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7495" cy="2188029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1EEDBB6B" w14:textId="265D2AC9" w:rsidR="00FC2B0C" w:rsidRPr="00FC2B0C" w:rsidRDefault="00FC2B0C">
                                  <w:pPr>
                                    <w:rPr>
                                      <w:rStyle w:val="sw"/>
                                      <w:rFonts w:ascii="Arial" w:hAnsi="Arial" w:cs="Arial"/>
                                      <w:b/>
                                      <w:bCs/>
                                      <w:color w:val="FF1571" w:themeColor="accent2"/>
                                      <w:sz w:val="44"/>
                                      <w:szCs w:val="44"/>
                                      <w:shd w:val="clear" w:color="auto" w:fill="FFFFFF"/>
                                    </w:rPr>
                                  </w:pP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b/>
                                      <w:bCs/>
                                      <w:color w:val="FF1571" w:themeColor="accent2"/>
                                      <w:sz w:val="44"/>
                                      <w:szCs w:val="44"/>
                                      <w:shd w:val="clear" w:color="auto" w:fill="FFFFFF"/>
                                    </w:rPr>
                                    <w:t>ANN MODEL</w:t>
                                  </w:r>
                                </w:p>
                                <w:p w14:paraId="5F3F1791" w14:textId="77777777" w:rsidR="00FC2B0C" w:rsidRDefault="00FC2B0C">
                                  <w:pPr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</w:pPr>
                                </w:p>
                                <w:p w14:paraId="7AAB0FF2" w14:textId="77777777" w:rsidR="00FC2B0C" w:rsidRDefault="00FC2B0C" w:rsidP="00FC2B0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</w:pP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Artificial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b/>
                                      <w:bCs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neural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networks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b/>
                                      <w:bCs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(ANN),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or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neural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b/>
                                      <w:bCs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networks,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are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computational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algorithms.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</w:p>
                                <w:p w14:paraId="211E363F" w14:textId="77777777" w:rsidR="00FC2B0C" w:rsidRDefault="00FC2B0C" w:rsidP="00FC2B0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</w:pP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It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b/>
                                      <w:bCs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aims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to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simulate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the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behavior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of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biological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systems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composed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of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b/>
                                      <w:bCs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"neurons".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b/>
                                      <w:bCs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Artificial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b/>
                                      <w:bCs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neural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b/>
                                      <w:bCs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networks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are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b/>
                                      <w:bCs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computer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models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</w:p>
                                <w:p w14:paraId="56AC3D95" w14:textId="77777777" w:rsidR="00FC2B0C" w:rsidRDefault="00FC2B0C" w:rsidP="00FC2B0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</w:pP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inspired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by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b/>
                                      <w:bCs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the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central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nervous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b/>
                                      <w:bCs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system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b/>
                                      <w:bCs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of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</w:p>
                                <w:p w14:paraId="69EC0E41" w14:textId="77777777" w:rsidR="00FC2B0C" w:rsidRDefault="00FC2B0C" w:rsidP="00FC2B0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</w:pP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b/>
                                      <w:bCs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animals.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It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is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capable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of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machine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learning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</w:p>
                                <w:p w14:paraId="5AFFE554" w14:textId="28C35DA3" w:rsidR="00FC2B0C" w:rsidRPr="00FC2B0C" w:rsidRDefault="00FC2B0C" w:rsidP="00FC2B0C">
                                  <w:pPr>
                                    <w:jc w:val="both"/>
                                    <w:rPr>
                                      <w:color w:val="5E5E5E" w:themeColor="text2"/>
                                    </w:rPr>
                                  </w:pP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b/>
                                      <w:bCs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and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pattern</w:t>
                                  </w:r>
                                  <w:r w:rsidRPr="00FC2B0C">
                                    <w:rPr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C2B0C">
                                    <w:rPr>
                                      <w:rStyle w:val="sw"/>
                                      <w:rFonts w:ascii="Arial" w:hAnsi="Arial" w:cs="Arial"/>
                                      <w:color w:val="5E5E5E" w:themeColor="text2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recognition.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7CEF1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.35pt;margin-top:10.55pt;width:278.55pt;height:172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" filled="f" stroked="f" strokeweight="1pt">
                      <v:stroke miterlimit="4"/>
                      <v:textbox style="mso-fit-shape-to-text:t" inset="4pt,4pt,4pt,4pt">
                        <w:txbxContent>
                          <w:p w14:paraId="1EEDBB6B" w14:textId="265D2AC9" w:rsidR="00FC2B0C" w:rsidRPr="00FC2B0C" w:rsidRDefault="00FC2B0C">
                            <w:pPr>
                              <w:rPr>
                                <w:rStyle w:val="sw"/>
                                <w:rFonts w:ascii="Arial" w:hAnsi="Arial" w:cs="Arial"/>
                                <w:b/>
                                <w:bCs/>
                                <w:color w:val="FF1571" w:themeColor="accent2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C2B0C">
                              <w:rPr>
                                <w:rStyle w:val="sw"/>
                                <w:rFonts w:ascii="Arial" w:hAnsi="Arial" w:cs="Arial"/>
                                <w:b/>
                                <w:bCs/>
                                <w:color w:val="FF1571" w:themeColor="accent2"/>
                                <w:sz w:val="44"/>
                                <w:szCs w:val="44"/>
                                <w:shd w:val="clear" w:color="auto" w:fill="FFFFFF"/>
                              </w:rPr>
                              <w:t>ANN MODEL</w:t>
                            </w:r>
                          </w:p>
                          <w:p w14:paraId="5F3F1791" w14:textId="77777777" w:rsidR="00FC2B0C" w:rsidRDefault="00FC2B0C">
                            <w:pPr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7AAB0FF2" w14:textId="77777777" w:rsidR="00FC2B0C" w:rsidRDefault="00FC2B0C" w:rsidP="00FC2B0C">
                            <w:pPr>
                              <w:jc w:val="both"/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Artificial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b/>
                                <w:bCs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neural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networks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b/>
                                <w:bCs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(ANN),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or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neural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b/>
                                <w:bCs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networks,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are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computational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algorithms.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211E363F" w14:textId="77777777" w:rsidR="00FC2B0C" w:rsidRDefault="00FC2B0C" w:rsidP="00FC2B0C">
                            <w:pPr>
                              <w:jc w:val="both"/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It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b/>
                                <w:bCs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aims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to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simulate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the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behavior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of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biological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systems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composed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of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b/>
                                <w:bCs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"neurons".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b/>
                                <w:bCs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Artificial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b/>
                                <w:bCs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neural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b/>
                                <w:bCs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networks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are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b/>
                                <w:bCs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computer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models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56AC3D95" w14:textId="77777777" w:rsidR="00FC2B0C" w:rsidRDefault="00FC2B0C" w:rsidP="00FC2B0C">
                            <w:pPr>
                              <w:jc w:val="both"/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inspired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by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b/>
                                <w:bCs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the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central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nervous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b/>
                                <w:bCs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system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b/>
                                <w:bCs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of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69EC0E41" w14:textId="77777777" w:rsidR="00FC2B0C" w:rsidRDefault="00FC2B0C" w:rsidP="00FC2B0C">
                            <w:pPr>
                              <w:jc w:val="both"/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FC2B0C">
                              <w:rPr>
                                <w:rStyle w:val="sw"/>
                                <w:rFonts w:ascii="Arial" w:hAnsi="Arial" w:cs="Arial"/>
                                <w:b/>
                                <w:bCs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animals.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It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is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capable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of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machine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learning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5AFFE554" w14:textId="28C35DA3" w:rsidR="00FC2B0C" w:rsidRPr="00FC2B0C" w:rsidRDefault="00FC2B0C" w:rsidP="00FC2B0C">
                            <w:pPr>
                              <w:jc w:val="both"/>
                              <w:rPr>
                                <w:color w:val="5E5E5E" w:themeColor="text2"/>
                              </w:rPr>
                            </w:pPr>
                            <w:r w:rsidRPr="00FC2B0C">
                              <w:rPr>
                                <w:rStyle w:val="sw"/>
                                <w:rFonts w:ascii="Arial" w:hAnsi="Arial" w:cs="Arial"/>
                                <w:b/>
                                <w:bCs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and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pattern</w:t>
                            </w:r>
                            <w:r w:rsidRPr="00FC2B0C">
                              <w:rPr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FC2B0C">
                              <w:rPr>
                                <w:rStyle w:val="sw"/>
                                <w:rFonts w:ascii="Arial" w:hAnsi="Arial" w:cs="Arial"/>
                                <w:color w:val="5E5E5E" w:themeColor="text2"/>
                                <w:sz w:val="27"/>
                                <w:szCs w:val="27"/>
                                <w:shd w:val="clear" w:color="auto" w:fill="FFFFFF"/>
                              </w:rPr>
                              <w:t>recognition.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0C81DD4" w14:textId="4123A250" w:rsidR="00FC2B0C" w:rsidRDefault="00FC2B0C" w:rsidP="00FC2B0C">
            <w:pPr>
              <w:pStyle w:val="Text"/>
            </w:pPr>
          </w:p>
          <w:p w14:paraId="7C527532" w14:textId="2F729554" w:rsidR="00FC2B0C" w:rsidRDefault="00FC2B0C" w:rsidP="00FC2B0C">
            <w:pPr>
              <w:pStyle w:val="Text"/>
            </w:pPr>
          </w:p>
          <w:p w14:paraId="422C243E" w14:textId="77777777" w:rsidR="00FC2B0C" w:rsidRDefault="00FC2B0C" w:rsidP="00FC2B0C">
            <w:pPr>
              <w:pStyle w:val="Text"/>
            </w:pPr>
          </w:p>
          <w:p w14:paraId="2404C197" w14:textId="77777777" w:rsidR="00FC2B0C" w:rsidRDefault="00FC2B0C" w:rsidP="00FC2B0C">
            <w:pPr>
              <w:pStyle w:val="Text"/>
            </w:pPr>
          </w:p>
          <w:p w14:paraId="00EA012C" w14:textId="77777777" w:rsidR="00FC2B0C" w:rsidRDefault="00FC2B0C" w:rsidP="00FC2B0C">
            <w:pPr>
              <w:pStyle w:val="Text"/>
            </w:pPr>
          </w:p>
          <w:p w14:paraId="0827C3A1" w14:textId="77777777" w:rsidR="00FC2B0C" w:rsidRDefault="00FC2B0C" w:rsidP="00FC2B0C">
            <w:pPr>
              <w:pStyle w:val="Text"/>
            </w:pPr>
          </w:p>
          <w:p w14:paraId="2F42D9C3" w14:textId="77777777" w:rsidR="00FC2B0C" w:rsidRDefault="00FC2B0C" w:rsidP="00FC2B0C">
            <w:pPr>
              <w:pStyle w:val="Text"/>
            </w:pPr>
          </w:p>
          <w:p w14:paraId="0FF307C1" w14:textId="77777777" w:rsidR="00FC2B0C" w:rsidRDefault="00FC2B0C" w:rsidP="00FC2B0C">
            <w:pPr>
              <w:pStyle w:val="Text"/>
            </w:pPr>
          </w:p>
          <w:p w14:paraId="541C5A67" w14:textId="77777777" w:rsidR="00FC2B0C" w:rsidRDefault="00FC2B0C" w:rsidP="00FC2B0C">
            <w:pPr>
              <w:pStyle w:val="Text"/>
            </w:pPr>
          </w:p>
          <w:p w14:paraId="47915182" w14:textId="77777777" w:rsidR="00FC2B0C" w:rsidRDefault="00FC2B0C" w:rsidP="00FC2B0C">
            <w:pPr>
              <w:pStyle w:val="Text"/>
            </w:pPr>
          </w:p>
          <w:p w14:paraId="2BD611E6" w14:textId="77777777" w:rsidR="00FC2B0C" w:rsidRDefault="00FC2B0C" w:rsidP="00FC2B0C">
            <w:pPr>
              <w:pStyle w:val="Text"/>
            </w:pPr>
          </w:p>
          <w:p w14:paraId="2637B743" w14:textId="77777777" w:rsidR="00FC2B0C" w:rsidRDefault="00FC2B0C" w:rsidP="00FC2B0C">
            <w:pPr>
              <w:pStyle w:val="Text"/>
            </w:pPr>
          </w:p>
          <w:p w14:paraId="01B22071" w14:textId="77777777" w:rsidR="00FC2B0C" w:rsidRDefault="00FC2B0C" w:rsidP="00FC2B0C">
            <w:pPr>
              <w:pStyle w:val="Text"/>
            </w:pPr>
          </w:p>
          <w:p w14:paraId="13E46A45" w14:textId="77777777" w:rsidR="00FC2B0C" w:rsidRDefault="00FC2B0C" w:rsidP="00FC2B0C">
            <w:pPr>
              <w:pStyle w:val="Text"/>
            </w:pPr>
          </w:p>
          <w:p w14:paraId="34536525" w14:textId="77777777" w:rsidR="00FC2B0C" w:rsidRDefault="00FC2B0C" w:rsidP="00FC2B0C">
            <w:pPr>
              <w:pStyle w:val="Text"/>
            </w:pPr>
          </w:p>
          <w:p w14:paraId="2AB35DA7" w14:textId="77777777" w:rsidR="00FC2B0C" w:rsidRDefault="00FC2B0C" w:rsidP="00FC2B0C">
            <w:pPr>
              <w:pStyle w:val="Text"/>
            </w:pPr>
          </w:p>
          <w:p w14:paraId="6B2A02B5" w14:textId="77777777" w:rsidR="00FC2B0C" w:rsidRDefault="00FC2B0C" w:rsidP="00FC2B0C">
            <w:pPr>
              <w:pStyle w:val="Text"/>
            </w:pPr>
          </w:p>
          <w:p w14:paraId="128F60DC" w14:textId="77777777" w:rsidR="00FC2B0C" w:rsidRDefault="00FC2B0C" w:rsidP="00FC2B0C">
            <w:pPr>
              <w:pStyle w:val="Text"/>
            </w:pPr>
          </w:p>
          <w:p w14:paraId="4D14CA69" w14:textId="77777777" w:rsidR="00FC2B0C" w:rsidRDefault="00FC2B0C" w:rsidP="00FC2B0C">
            <w:pPr>
              <w:pStyle w:val="Text"/>
            </w:pPr>
          </w:p>
          <w:p w14:paraId="46443A6F" w14:textId="77777777" w:rsidR="00FC2B0C" w:rsidRDefault="00FC2B0C" w:rsidP="00FC2B0C">
            <w:pPr>
              <w:pStyle w:val="Text"/>
            </w:pPr>
          </w:p>
          <w:p w14:paraId="284F3381" w14:textId="77777777" w:rsidR="00FC2B0C" w:rsidRDefault="00FC2B0C" w:rsidP="00FC2B0C">
            <w:pPr>
              <w:pStyle w:val="Text"/>
            </w:pPr>
          </w:p>
          <w:p w14:paraId="67D8F3B1" w14:textId="77777777" w:rsidR="00FC2B0C" w:rsidRDefault="00FC2B0C" w:rsidP="00FC2B0C">
            <w:pPr>
              <w:pStyle w:val="Text"/>
            </w:pPr>
          </w:p>
          <w:p w14:paraId="543DF79E" w14:textId="77777777" w:rsidR="00FC2B0C" w:rsidRDefault="00FC2B0C" w:rsidP="00FC2B0C">
            <w:pPr>
              <w:pStyle w:val="Text"/>
            </w:pPr>
          </w:p>
          <w:p w14:paraId="6EBF3626" w14:textId="1C086D92" w:rsidR="00FC2B0C" w:rsidRDefault="00FC2B0C" w:rsidP="00FC2B0C">
            <w:pPr>
              <w:pStyle w:val="Text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602846" wp14:editId="1B6E7B22">
                      <wp:simplePos x="0" y="0"/>
                      <wp:positionH relativeFrom="column">
                        <wp:posOffset>-2613025</wp:posOffset>
                      </wp:positionH>
                      <wp:positionV relativeFrom="paragraph">
                        <wp:posOffset>2717800</wp:posOffset>
                      </wp:positionV>
                      <wp:extent cx="2514600" cy="11303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11303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58646954" w14:textId="1146E6E6" w:rsidR="00FC2B0C" w:rsidRPr="00FC2B0C" w:rsidRDefault="00FC2B0C">
                                  <w:pPr>
                                    <w:rPr>
                                      <w:b/>
                                      <w:bCs/>
                                      <w:color w:val="FF1571" w:themeColor="accent2"/>
                                      <w:sz w:val="48"/>
                                      <w:szCs w:val="48"/>
                                      <w:lang w:val="en-IN"/>
                                    </w:rPr>
                                  </w:pPr>
                                  <w:r w:rsidRPr="00FC2B0C">
                                    <w:rPr>
                                      <w:b/>
                                      <w:bCs/>
                                      <w:color w:val="FF1571" w:themeColor="accent2"/>
                                      <w:sz w:val="48"/>
                                      <w:szCs w:val="48"/>
                                      <w:lang w:val="en-IN"/>
                                    </w:rPr>
                                    <w:t xml:space="preserve">Model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1571" w:themeColor="accent2"/>
                                      <w:sz w:val="48"/>
                                      <w:szCs w:val="48"/>
                                      <w:lang w:val="en-IN"/>
                                    </w:rPr>
                                    <w:t>Loss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602846" id="Text Box 15" o:spid="_x0000_s1027" type="#_x0000_t202" style="position:absolute;margin-left:-205.75pt;margin-top:214pt;width:198pt;height:8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" filled="f" stroked="f" strokeweight="1pt">
                      <v:stroke miterlimit="4"/>
                      <v:textbox style="mso-fit-shape-to-text:t" inset="4pt,4pt,4pt,4pt">
                        <w:txbxContent>
                          <w:p w14:paraId="58646954" w14:textId="1146E6E6" w:rsidR="00FC2B0C" w:rsidRPr="00FC2B0C" w:rsidRDefault="00FC2B0C">
                            <w:pPr>
                              <w:rPr>
                                <w:b/>
                                <w:bCs/>
                                <w:color w:val="FF1571" w:themeColor="accent2"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FC2B0C">
                              <w:rPr>
                                <w:b/>
                                <w:bCs/>
                                <w:color w:val="FF1571" w:themeColor="accent2"/>
                                <w:sz w:val="48"/>
                                <w:szCs w:val="48"/>
                                <w:lang w:val="en-IN"/>
                              </w:rPr>
                              <w:t xml:space="preserve">Model </w:t>
                            </w:r>
                            <w:r>
                              <w:rPr>
                                <w:b/>
                                <w:bCs/>
                                <w:color w:val="FF1571" w:themeColor="accent2"/>
                                <w:sz w:val="48"/>
                                <w:szCs w:val="48"/>
                                <w:lang w:val="en-IN"/>
                              </w:rPr>
                              <w:t>Loss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60E9BD" wp14:editId="3B454C4F">
                      <wp:simplePos x="0" y="0"/>
                      <wp:positionH relativeFrom="column">
                        <wp:posOffset>-2740025</wp:posOffset>
                      </wp:positionH>
                      <wp:positionV relativeFrom="paragraph">
                        <wp:posOffset>520700</wp:posOffset>
                      </wp:positionV>
                      <wp:extent cx="2514600" cy="113030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11303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6350FA52" w14:textId="224C15C6" w:rsidR="00FC2B0C" w:rsidRPr="00FC2B0C" w:rsidRDefault="00FC2B0C">
                                  <w:pPr>
                                    <w:rPr>
                                      <w:b/>
                                      <w:bCs/>
                                      <w:color w:val="FF1571" w:themeColor="accent2"/>
                                      <w:sz w:val="48"/>
                                      <w:szCs w:val="48"/>
                                      <w:lang w:val="en-IN"/>
                                    </w:rPr>
                                  </w:pPr>
                                  <w:r w:rsidRPr="00FC2B0C">
                                    <w:rPr>
                                      <w:b/>
                                      <w:bCs/>
                                      <w:color w:val="FF1571" w:themeColor="accent2"/>
                                      <w:sz w:val="48"/>
                                      <w:szCs w:val="48"/>
                                      <w:lang w:val="en-IN"/>
                                    </w:rPr>
                                    <w:t>Model Accuracy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60E9BD" id="Text Box 14" o:spid="_x0000_s1028" type="#_x0000_t202" style="position:absolute;margin-left:-215.75pt;margin-top:41pt;width:198pt;height:8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" filled="f" stroked="f" strokeweight="1pt">
                      <v:stroke miterlimit="4"/>
                      <v:textbox style="mso-fit-shape-to-text:t" inset="4pt,4pt,4pt,4pt">
                        <w:txbxContent>
                          <w:p w14:paraId="6350FA52" w14:textId="224C15C6" w:rsidR="00FC2B0C" w:rsidRPr="00FC2B0C" w:rsidRDefault="00FC2B0C">
                            <w:pPr>
                              <w:rPr>
                                <w:b/>
                                <w:bCs/>
                                <w:color w:val="FF1571" w:themeColor="accent2"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FC2B0C">
                              <w:rPr>
                                <w:b/>
                                <w:bCs/>
                                <w:color w:val="FF1571" w:themeColor="accent2"/>
                                <w:sz w:val="48"/>
                                <w:szCs w:val="48"/>
                                <w:lang w:val="en-IN"/>
                              </w:rPr>
                              <w:t>Model Accuracy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C2B0C">
              <w:rPr>
                <w:noProof/>
              </w:rPr>
              <w:drawing>
                <wp:inline distT="0" distB="0" distL="0" distR="0" wp14:anchorId="512BEFA2" wp14:editId="1D9503F4">
                  <wp:extent cx="3254375" cy="4162445"/>
                  <wp:effectExtent l="0" t="0" r="317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107" cy="4165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0CF4D58" wp14:editId="16CCA121">
                      <wp:simplePos x="0" y="0"/>
                      <wp:positionH relativeFrom="column">
                        <wp:posOffset>-3362325</wp:posOffset>
                      </wp:positionH>
                      <wp:positionV relativeFrom="paragraph">
                        <wp:posOffset>127000</wp:posOffset>
                      </wp:positionV>
                      <wp:extent cx="3467100" cy="38735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0" cy="38735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25EBE72B" w14:textId="7E8C2492" w:rsidR="00FC2B0C" w:rsidRDefault="00FC2B0C"/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CF4D58" id="Text Box 10" o:spid="_x0000_s1029" type="#_x0000_t202" style="position:absolute;margin-left:-264.75pt;margin-top:10pt;width:273pt;height:3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" filled="f" stroked="f" strokeweight="1pt">
                      <v:stroke miterlimit="4"/>
                      <v:textbox style="mso-fit-shape-to-text:t" inset="4pt,4pt,4pt,4pt">
                        <w:txbxContent>
                          <w:p w14:paraId="25EBE72B" w14:textId="7E8C2492" w:rsidR="00FC2B0C" w:rsidRDefault="00FC2B0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14:paraId="388D3063" w14:textId="77777777" w:rsidR="0031055C" w:rsidRDefault="0031055C" w:rsidP="005A2DF7"/>
        </w:tc>
      </w:tr>
      <w:tr w:rsidR="0031055C" w14:paraId="105B0BB6" w14:textId="77777777" w:rsidTr="00216DB3">
        <w:trPr>
          <w:trHeight w:val="6192"/>
        </w:trPr>
        <w:tc>
          <w:tcPr>
            <w:tcW w:w="426" w:type="dxa"/>
          </w:tcPr>
          <w:p w14:paraId="04482A75" w14:textId="77777777" w:rsidR="0031055C" w:rsidRDefault="0031055C" w:rsidP="005A2DF7"/>
        </w:tc>
        <w:tc>
          <w:tcPr>
            <w:tcW w:w="9922" w:type="dxa"/>
            <w:gridSpan w:val="2"/>
            <w:tcBorders>
              <w:top w:val="single" w:sz="18" w:space="0" w:color="FF1571" w:themeColor="accent2"/>
            </w:tcBorders>
            <w:vAlign w:val="center"/>
          </w:tcPr>
          <w:p w14:paraId="4946E7CC" w14:textId="2F3A4AC6" w:rsidR="0031055C" w:rsidRDefault="0031055C" w:rsidP="00216DB3">
            <w:pPr>
              <w:pStyle w:val="Text"/>
              <w:jc w:val="center"/>
              <w:rPr>
                <w:noProof/>
                <w:lang w:eastAsia="en-AU"/>
              </w:rPr>
            </w:pPr>
          </w:p>
          <w:p w14:paraId="261B22B3" w14:textId="0717A596" w:rsidR="00FC2B0C" w:rsidRDefault="00FC2B0C" w:rsidP="00216DB3">
            <w:pPr>
              <w:pStyle w:val="Text"/>
              <w:jc w:val="center"/>
              <w:rPr>
                <w:noProof/>
                <w:lang w:eastAsia="en-AU"/>
              </w:rPr>
            </w:pPr>
            <w:r w:rsidRPr="00FC2B0C">
              <w:rPr>
                <w:noProof/>
                <w:lang w:eastAsia="en-AU"/>
              </w:rPr>
              <w:drawing>
                <wp:inline distT="0" distB="0" distL="0" distR="0" wp14:anchorId="313818AD" wp14:editId="50176CA1">
                  <wp:extent cx="4394199" cy="3386990"/>
                  <wp:effectExtent l="0" t="0" r="698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058" cy="339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0F366" w14:textId="77777777" w:rsidR="00FC2B0C" w:rsidRDefault="00FC2B0C" w:rsidP="00216DB3">
            <w:pPr>
              <w:pStyle w:val="Text"/>
              <w:jc w:val="center"/>
              <w:rPr>
                <w:noProof/>
                <w:lang w:eastAsia="en-AU"/>
              </w:rPr>
            </w:pPr>
          </w:p>
          <w:p w14:paraId="565383DF" w14:textId="77777777" w:rsidR="00FC2B0C" w:rsidRDefault="00FC2B0C" w:rsidP="00216DB3">
            <w:pPr>
              <w:pStyle w:val="Text"/>
              <w:jc w:val="center"/>
              <w:rPr>
                <w:noProof/>
                <w:lang w:eastAsia="en-AU"/>
              </w:rPr>
            </w:pPr>
          </w:p>
          <w:p w14:paraId="5F918FF6" w14:textId="2E825E39" w:rsidR="00FC2B0C" w:rsidRPr="0031055C" w:rsidRDefault="00FC2B0C" w:rsidP="00FC2B0C">
            <w:pPr>
              <w:pStyle w:val="Text"/>
            </w:pPr>
          </w:p>
        </w:tc>
        <w:tc>
          <w:tcPr>
            <w:tcW w:w="425" w:type="dxa"/>
            <w:shd w:val="clear" w:color="auto" w:fill="FFFFFF" w:themeFill="background1"/>
          </w:tcPr>
          <w:p w14:paraId="6E4CB8D1" w14:textId="77777777" w:rsidR="0031055C" w:rsidRDefault="0031055C" w:rsidP="005A2DF7"/>
        </w:tc>
      </w:tr>
    </w:tbl>
    <w:p w14:paraId="0FDCFA3F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993"/>
        <w:gridCol w:w="5272"/>
        <w:gridCol w:w="3516"/>
        <w:gridCol w:w="992"/>
      </w:tblGrid>
      <w:tr w:rsidR="005A2DF7" w14:paraId="6F20562E" w14:textId="77777777" w:rsidTr="00216DB3">
        <w:trPr>
          <w:trHeight w:val="13464"/>
        </w:trPr>
        <w:tc>
          <w:tcPr>
            <w:tcW w:w="993" w:type="dxa"/>
          </w:tcPr>
          <w:p w14:paraId="2B78EE0C" w14:textId="77777777" w:rsidR="005A2DF7" w:rsidRDefault="005A2DF7" w:rsidP="005A2DF7">
            <w:pPr>
              <w:pStyle w:val="GraphicAnchor"/>
            </w:pPr>
          </w:p>
        </w:tc>
        <w:tc>
          <w:tcPr>
            <w:tcW w:w="5272" w:type="dxa"/>
          </w:tcPr>
          <w:p w14:paraId="59510DD0" w14:textId="53D0AD1D" w:rsidR="005A2DF7" w:rsidRPr="000F0731" w:rsidRDefault="00FC2B0C" w:rsidP="000F0731">
            <w:pPr>
              <w:pStyle w:val="Quote"/>
            </w:pPr>
            <w:r>
              <w:t>Answers</w:t>
            </w:r>
          </w:p>
          <w:p w14:paraId="158BBB08" w14:textId="77777777" w:rsidR="005A2DF7" w:rsidRPr="00C322ED" w:rsidRDefault="005A2DF7" w:rsidP="00E61F1F">
            <w:pPr>
              <w:rPr>
                <w:sz w:val="32"/>
                <w:szCs w:val="32"/>
              </w:rPr>
            </w:pPr>
          </w:p>
          <w:p w14:paraId="18C1E8A3" w14:textId="6206702F" w:rsidR="00C322ED" w:rsidRPr="00C322ED" w:rsidRDefault="00FC2B0C" w:rsidP="00E61F1F">
            <w:pPr>
              <w:pStyle w:val="Text"/>
              <w:rPr>
                <w:sz w:val="36"/>
                <w:szCs w:val="32"/>
              </w:rPr>
            </w:pPr>
            <w:r w:rsidRPr="00C322ED">
              <w:rPr>
                <w:sz w:val="36"/>
                <w:szCs w:val="32"/>
              </w:rPr>
              <w:t>Ans1. c) neural network</w:t>
            </w:r>
          </w:p>
          <w:p w14:paraId="10C96049" w14:textId="77777777" w:rsidR="00C322ED" w:rsidRPr="00C322ED" w:rsidRDefault="00C322ED" w:rsidP="00E61F1F">
            <w:pPr>
              <w:pStyle w:val="Text"/>
              <w:rPr>
                <w:sz w:val="36"/>
                <w:szCs w:val="32"/>
              </w:rPr>
            </w:pPr>
            <w:r w:rsidRPr="00C322ED">
              <w:rPr>
                <w:sz w:val="36"/>
                <w:szCs w:val="32"/>
              </w:rPr>
              <w:t>Ans2. d) perceptron</w:t>
            </w:r>
          </w:p>
          <w:p w14:paraId="28D72981" w14:textId="13DA8A1E" w:rsidR="00C322ED" w:rsidRPr="00C322ED" w:rsidRDefault="00C322ED" w:rsidP="00E61F1F">
            <w:pPr>
              <w:pStyle w:val="Text"/>
              <w:rPr>
                <w:sz w:val="36"/>
                <w:szCs w:val="32"/>
              </w:rPr>
            </w:pPr>
            <w:r w:rsidRPr="00C322ED">
              <w:rPr>
                <w:sz w:val="36"/>
                <w:szCs w:val="32"/>
              </w:rPr>
              <w:t>Ans3. c)recurrent Neural network</w:t>
            </w:r>
          </w:p>
          <w:p w14:paraId="31589395" w14:textId="6210BA9D" w:rsidR="00C322ED" w:rsidRPr="00C322ED" w:rsidRDefault="00C322ED" w:rsidP="00E61F1F">
            <w:pPr>
              <w:pStyle w:val="Text"/>
              <w:rPr>
                <w:sz w:val="36"/>
                <w:szCs w:val="32"/>
              </w:rPr>
            </w:pPr>
            <w:r w:rsidRPr="00C322ED">
              <w:rPr>
                <w:sz w:val="36"/>
                <w:szCs w:val="32"/>
              </w:rPr>
              <w:t>Ans4. c) Backpropogation</w:t>
            </w:r>
          </w:p>
          <w:p w14:paraId="45BA9D0C" w14:textId="613F5B2B" w:rsidR="00C322ED" w:rsidRPr="00C322ED" w:rsidRDefault="00C322ED" w:rsidP="00E61F1F">
            <w:pPr>
              <w:pStyle w:val="Text"/>
              <w:rPr>
                <w:sz w:val="36"/>
                <w:szCs w:val="32"/>
              </w:rPr>
            </w:pPr>
            <w:r w:rsidRPr="00C322ED">
              <w:rPr>
                <w:sz w:val="36"/>
                <w:szCs w:val="32"/>
              </w:rPr>
              <w:t>Ans5. b) Loss Function</w:t>
            </w:r>
          </w:p>
          <w:p w14:paraId="423B61B4" w14:textId="3A21FCF6" w:rsidR="00C322ED" w:rsidRPr="00C322ED" w:rsidRDefault="00C322ED" w:rsidP="00E61F1F">
            <w:pPr>
              <w:pStyle w:val="Text"/>
              <w:rPr>
                <w:sz w:val="36"/>
                <w:szCs w:val="32"/>
              </w:rPr>
            </w:pPr>
            <w:r w:rsidRPr="00C322ED">
              <w:rPr>
                <w:sz w:val="36"/>
                <w:szCs w:val="32"/>
              </w:rPr>
              <w:t>Ans6. b) Sigmoid</w:t>
            </w:r>
          </w:p>
          <w:p w14:paraId="29E46F86" w14:textId="202F223F" w:rsidR="00C322ED" w:rsidRPr="00C322ED" w:rsidRDefault="00C322ED" w:rsidP="00E61F1F">
            <w:pPr>
              <w:pStyle w:val="Text"/>
              <w:rPr>
                <w:sz w:val="36"/>
                <w:szCs w:val="32"/>
              </w:rPr>
            </w:pPr>
            <w:r w:rsidRPr="00C322ED">
              <w:rPr>
                <w:sz w:val="36"/>
                <w:szCs w:val="32"/>
              </w:rPr>
              <w:t>Ans7. c) Rectified Linear Unit</w:t>
            </w:r>
          </w:p>
          <w:p w14:paraId="17EA399C" w14:textId="2A4DF438" w:rsidR="00C322ED" w:rsidRPr="00C322ED" w:rsidRDefault="00C322ED" w:rsidP="00E61F1F">
            <w:pPr>
              <w:pStyle w:val="Text"/>
              <w:rPr>
                <w:sz w:val="36"/>
                <w:szCs w:val="32"/>
              </w:rPr>
            </w:pPr>
            <w:r w:rsidRPr="00C322ED">
              <w:rPr>
                <w:sz w:val="36"/>
                <w:szCs w:val="32"/>
              </w:rPr>
              <w:t>Ans 8. c) Dropout</w:t>
            </w:r>
          </w:p>
          <w:p w14:paraId="36E5C5A5" w14:textId="5B5F1BF5" w:rsidR="00C322ED" w:rsidRPr="00C322ED" w:rsidRDefault="00C322ED" w:rsidP="00E61F1F">
            <w:pPr>
              <w:pStyle w:val="Text"/>
              <w:rPr>
                <w:sz w:val="36"/>
                <w:szCs w:val="32"/>
              </w:rPr>
            </w:pPr>
            <w:r w:rsidRPr="00C322ED">
              <w:rPr>
                <w:sz w:val="36"/>
                <w:szCs w:val="32"/>
              </w:rPr>
              <w:t>Ans9. c) Convolutional Neural Network</w:t>
            </w:r>
          </w:p>
          <w:p w14:paraId="52A4F65D" w14:textId="76E248DE" w:rsidR="00C322ED" w:rsidRPr="00C322ED" w:rsidRDefault="00C322ED" w:rsidP="00E61F1F">
            <w:pPr>
              <w:pStyle w:val="Text"/>
              <w:rPr>
                <w:sz w:val="36"/>
                <w:szCs w:val="32"/>
              </w:rPr>
            </w:pPr>
            <w:r w:rsidRPr="00C322ED">
              <w:rPr>
                <w:sz w:val="36"/>
                <w:szCs w:val="32"/>
              </w:rPr>
              <w:t>Ans10. c) Pooling Layer</w:t>
            </w:r>
          </w:p>
          <w:p w14:paraId="5D7AE81B" w14:textId="0E7CE2AA" w:rsidR="00C322ED" w:rsidRPr="00C322ED" w:rsidRDefault="00C322ED" w:rsidP="00E61F1F">
            <w:pPr>
              <w:pStyle w:val="Text"/>
              <w:rPr>
                <w:sz w:val="36"/>
                <w:szCs w:val="32"/>
              </w:rPr>
            </w:pPr>
            <w:r w:rsidRPr="00C322ED">
              <w:rPr>
                <w:sz w:val="36"/>
                <w:szCs w:val="32"/>
              </w:rPr>
              <w:t>Ans11. b) Recurrent  Neural network</w:t>
            </w:r>
          </w:p>
          <w:p w14:paraId="4E267C42" w14:textId="59F5D194" w:rsidR="00C322ED" w:rsidRPr="00C322ED" w:rsidRDefault="00C322ED" w:rsidP="00E61F1F">
            <w:pPr>
              <w:pStyle w:val="Text"/>
              <w:rPr>
                <w:sz w:val="36"/>
                <w:szCs w:val="32"/>
              </w:rPr>
            </w:pPr>
            <w:r w:rsidRPr="00C322ED">
              <w:rPr>
                <w:sz w:val="36"/>
                <w:szCs w:val="32"/>
              </w:rPr>
              <w:t>Ans12. a) Feedforward neural network</w:t>
            </w:r>
          </w:p>
          <w:p w14:paraId="2A0FFA32" w14:textId="2CA335BD" w:rsidR="00C322ED" w:rsidRPr="00C322ED" w:rsidRDefault="00C322ED" w:rsidP="00E61F1F">
            <w:pPr>
              <w:pStyle w:val="Text"/>
              <w:rPr>
                <w:sz w:val="36"/>
                <w:szCs w:val="32"/>
              </w:rPr>
            </w:pPr>
            <w:r w:rsidRPr="00C322ED">
              <w:rPr>
                <w:sz w:val="36"/>
                <w:szCs w:val="32"/>
              </w:rPr>
              <w:t>Ans13. c) Convolutional neural network</w:t>
            </w:r>
          </w:p>
          <w:p w14:paraId="22933752" w14:textId="2C0A930B" w:rsidR="00C322ED" w:rsidRPr="00C322ED" w:rsidRDefault="00C322ED" w:rsidP="00C322ED">
            <w:pPr>
              <w:pStyle w:val="Text"/>
              <w:rPr>
                <w:sz w:val="36"/>
                <w:szCs w:val="32"/>
              </w:rPr>
            </w:pPr>
            <w:r w:rsidRPr="00C322ED">
              <w:rPr>
                <w:sz w:val="36"/>
                <w:szCs w:val="32"/>
              </w:rPr>
              <w:t>Ans14.</w:t>
            </w:r>
          </w:p>
          <w:p w14:paraId="560BECC8" w14:textId="77777777" w:rsidR="00C322ED" w:rsidRPr="00C322ED" w:rsidRDefault="00C322ED" w:rsidP="00C322ED">
            <w:pPr>
              <w:pStyle w:val="Text"/>
              <w:rPr>
                <w:sz w:val="36"/>
                <w:szCs w:val="32"/>
              </w:rPr>
            </w:pPr>
            <w:r w:rsidRPr="00C322ED">
              <w:rPr>
                <w:sz w:val="36"/>
                <w:szCs w:val="32"/>
              </w:rPr>
              <w:t>The output feature map size = 26x26 (28-3+1=26)</w:t>
            </w:r>
          </w:p>
          <w:p w14:paraId="22878D39" w14:textId="77777777" w:rsidR="00C322ED" w:rsidRPr="00C322ED" w:rsidRDefault="00C322ED" w:rsidP="00C322ED">
            <w:pPr>
              <w:pStyle w:val="Text"/>
              <w:rPr>
                <w:sz w:val="36"/>
                <w:szCs w:val="32"/>
              </w:rPr>
            </w:pPr>
            <w:r w:rsidRPr="00C322ED">
              <w:rPr>
                <w:sz w:val="36"/>
                <w:szCs w:val="32"/>
              </w:rPr>
              <w:t>The number of parameter in layer will be 32x(3x3x3) + 32 = 2320</w:t>
            </w:r>
          </w:p>
          <w:p w14:paraId="2C92ECE9" w14:textId="45419202" w:rsidR="00C322ED" w:rsidRPr="000F0731" w:rsidRDefault="00C322ED" w:rsidP="00C322ED">
            <w:pPr>
              <w:pStyle w:val="Text"/>
            </w:pPr>
            <w:r w:rsidRPr="00C322ED">
              <w:rPr>
                <w:sz w:val="36"/>
                <w:szCs w:val="32"/>
              </w:rPr>
              <w:t>The output volume will be 8x8x32</w:t>
            </w:r>
          </w:p>
        </w:tc>
        <w:tc>
          <w:tcPr>
            <w:tcW w:w="3516" w:type="dxa"/>
          </w:tcPr>
          <w:p w14:paraId="1B9779AB" w14:textId="77777777" w:rsidR="005A2DF7" w:rsidRPr="0031055C" w:rsidRDefault="005A2DF7" w:rsidP="005A2DF7">
            <w:pPr>
              <w:pStyle w:val="Heading5"/>
              <w:spacing w:line="192" w:lineRule="auto"/>
            </w:pPr>
            <w:r w:rsidRPr="005A2DF7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A6BF04B" wp14:editId="69EE346D">
                      <wp:simplePos x="0" y="0"/>
                      <wp:positionH relativeFrom="column">
                        <wp:posOffset>-905510</wp:posOffset>
                      </wp:positionH>
                      <wp:positionV relativeFrom="paragraph">
                        <wp:posOffset>1007745</wp:posOffset>
                      </wp:positionV>
                      <wp:extent cx="4154169" cy="6844032"/>
                      <wp:effectExtent l="0" t="0" r="0" b="0"/>
                      <wp:wrapNone/>
                      <wp:docPr id="23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4169" cy="68440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895" y="64"/>
                                    </a:moveTo>
                                    <a:lnTo>
                                      <a:pt x="17790" y="0"/>
                                    </a:lnTo>
                                    <a:lnTo>
                                      <a:pt x="17684" y="64"/>
                                    </a:lnTo>
                                    <a:lnTo>
                                      <a:pt x="0" y="10758"/>
                                    </a:lnTo>
                                    <a:lnTo>
                                      <a:pt x="139" y="10842"/>
                                    </a:lnTo>
                                    <a:lnTo>
                                      <a:pt x="17757" y="21580"/>
                                    </a:lnTo>
                                    <a:lnTo>
                                      <a:pt x="17790" y="21600"/>
                                    </a:lnTo>
                                    <a:lnTo>
                                      <a:pt x="17823" y="21580"/>
                                    </a:lnTo>
                                    <a:lnTo>
                                      <a:pt x="21600" y="19299"/>
                                    </a:lnTo>
                                    <a:lnTo>
                                      <a:pt x="21600" y="19195"/>
                                    </a:lnTo>
                                    <a:lnTo>
                                      <a:pt x="17790" y="21516"/>
                                    </a:lnTo>
                                    <a:lnTo>
                                      <a:pt x="277" y="10930"/>
                                    </a:lnTo>
                                    <a:lnTo>
                                      <a:pt x="17790" y="261"/>
                                    </a:lnTo>
                                    <a:lnTo>
                                      <a:pt x="21600" y="2565"/>
                                    </a:lnTo>
                                    <a:lnTo>
                                      <a:pt x="21600" y="2325"/>
                                    </a:lnTo>
                                    <a:lnTo>
                                      <a:pt x="17895" y="64"/>
                                    </a:lnTo>
                                    <a:close/>
                                    <a:moveTo>
                                      <a:pt x="16614" y="10754"/>
                                    </a:moveTo>
                                    <a:lnTo>
                                      <a:pt x="16753" y="10842"/>
                                    </a:lnTo>
                                    <a:lnTo>
                                      <a:pt x="17757" y="11495"/>
                                    </a:lnTo>
                                    <a:lnTo>
                                      <a:pt x="17790" y="11515"/>
                                    </a:lnTo>
                                    <a:lnTo>
                                      <a:pt x="17829" y="11495"/>
                                    </a:lnTo>
                                    <a:lnTo>
                                      <a:pt x="18906" y="10886"/>
                                    </a:lnTo>
                                    <a:lnTo>
                                      <a:pt x="18978" y="10846"/>
                                    </a:lnTo>
                                    <a:lnTo>
                                      <a:pt x="18906" y="10802"/>
                                    </a:lnTo>
                                    <a:lnTo>
                                      <a:pt x="17902" y="10149"/>
                                    </a:lnTo>
                                    <a:lnTo>
                                      <a:pt x="17803" y="10085"/>
                                    </a:lnTo>
                                    <a:lnTo>
                                      <a:pt x="17691" y="10149"/>
                                    </a:lnTo>
                                    <a:lnTo>
                                      <a:pt x="16614" y="10754"/>
                                    </a:lnTo>
                                    <a:close/>
                                    <a:moveTo>
                                      <a:pt x="17796" y="10341"/>
                                    </a:moveTo>
                                    <a:lnTo>
                                      <a:pt x="18688" y="10846"/>
                                    </a:lnTo>
                                    <a:lnTo>
                                      <a:pt x="17790" y="11431"/>
                                    </a:lnTo>
                                    <a:lnTo>
                                      <a:pt x="16898" y="10926"/>
                                    </a:lnTo>
                                    <a:lnTo>
                                      <a:pt x="17796" y="10341"/>
                                    </a:lnTo>
                                    <a:close/>
                                    <a:moveTo>
                                      <a:pt x="17790" y="7563"/>
                                    </a:moveTo>
                                    <a:lnTo>
                                      <a:pt x="17684" y="7628"/>
                                    </a:lnTo>
                                    <a:lnTo>
                                      <a:pt x="12461" y="10758"/>
                                    </a:lnTo>
                                    <a:lnTo>
                                      <a:pt x="12599" y="10846"/>
                                    </a:lnTo>
                                    <a:lnTo>
                                      <a:pt x="17757" y="14021"/>
                                    </a:lnTo>
                                    <a:lnTo>
                                      <a:pt x="17790" y="14041"/>
                                    </a:lnTo>
                                    <a:lnTo>
                                      <a:pt x="17823" y="14021"/>
                                    </a:lnTo>
                                    <a:lnTo>
                                      <a:pt x="21600" y="11760"/>
                                    </a:lnTo>
                                    <a:lnTo>
                                      <a:pt x="21600" y="11604"/>
                                    </a:lnTo>
                                    <a:lnTo>
                                      <a:pt x="17790" y="13948"/>
                                    </a:lnTo>
                                    <a:lnTo>
                                      <a:pt x="12738" y="10926"/>
                                    </a:lnTo>
                                    <a:lnTo>
                                      <a:pt x="17790" y="7820"/>
                                    </a:lnTo>
                                    <a:lnTo>
                                      <a:pt x="21600" y="10101"/>
                                    </a:lnTo>
                                    <a:lnTo>
                                      <a:pt x="21600" y="9908"/>
                                    </a:lnTo>
                                    <a:lnTo>
                                      <a:pt x="17895" y="7628"/>
                                    </a:lnTo>
                                    <a:lnTo>
                                      <a:pt x="17790" y="7563"/>
                                    </a:lnTo>
                                    <a:close/>
                                    <a:moveTo>
                                      <a:pt x="17790" y="8822"/>
                                    </a:moveTo>
                                    <a:lnTo>
                                      <a:pt x="17684" y="8886"/>
                                    </a:lnTo>
                                    <a:lnTo>
                                      <a:pt x="14534" y="10754"/>
                                    </a:lnTo>
                                    <a:lnTo>
                                      <a:pt x="14673" y="10842"/>
                                    </a:lnTo>
                                    <a:lnTo>
                                      <a:pt x="17750" y="12754"/>
                                    </a:lnTo>
                                    <a:lnTo>
                                      <a:pt x="17783" y="12774"/>
                                    </a:lnTo>
                                    <a:lnTo>
                                      <a:pt x="17816" y="12754"/>
                                    </a:lnTo>
                                    <a:lnTo>
                                      <a:pt x="20966" y="10886"/>
                                    </a:lnTo>
                                    <a:lnTo>
                                      <a:pt x="21039" y="10846"/>
                                    </a:lnTo>
                                    <a:lnTo>
                                      <a:pt x="20966" y="10802"/>
                                    </a:lnTo>
                                    <a:lnTo>
                                      <a:pt x="17889" y="8890"/>
                                    </a:lnTo>
                                    <a:lnTo>
                                      <a:pt x="17790" y="8822"/>
                                    </a:lnTo>
                                    <a:close/>
                                    <a:moveTo>
                                      <a:pt x="17783" y="12690"/>
                                    </a:moveTo>
                                    <a:lnTo>
                                      <a:pt x="14812" y="10926"/>
                                    </a:lnTo>
                                    <a:lnTo>
                                      <a:pt x="17783" y="9078"/>
                                    </a:lnTo>
                                    <a:lnTo>
                                      <a:pt x="20755" y="10842"/>
                                    </a:lnTo>
                                    <a:lnTo>
                                      <a:pt x="17783" y="12690"/>
                                    </a:lnTo>
                                    <a:close/>
                                    <a:moveTo>
                                      <a:pt x="17790" y="5042"/>
                                    </a:moveTo>
                                    <a:lnTo>
                                      <a:pt x="17684" y="5106"/>
                                    </a:lnTo>
                                    <a:lnTo>
                                      <a:pt x="8307" y="10758"/>
                                    </a:lnTo>
                                    <a:lnTo>
                                      <a:pt x="8446" y="10842"/>
                                    </a:lnTo>
                                    <a:lnTo>
                                      <a:pt x="17757" y="16538"/>
                                    </a:lnTo>
                                    <a:lnTo>
                                      <a:pt x="17790" y="16558"/>
                                    </a:lnTo>
                                    <a:lnTo>
                                      <a:pt x="17823" y="16538"/>
                                    </a:lnTo>
                                    <a:lnTo>
                                      <a:pt x="21600" y="14265"/>
                                    </a:lnTo>
                                    <a:lnTo>
                                      <a:pt x="21600" y="14145"/>
                                    </a:lnTo>
                                    <a:lnTo>
                                      <a:pt x="17790" y="16478"/>
                                    </a:lnTo>
                                    <a:lnTo>
                                      <a:pt x="8585" y="10934"/>
                                    </a:lnTo>
                                    <a:lnTo>
                                      <a:pt x="17790" y="5307"/>
                                    </a:lnTo>
                                    <a:lnTo>
                                      <a:pt x="21600" y="7603"/>
                                    </a:lnTo>
                                    <a:lnTo>
                                      <a:pt x="21600" y="7383"/>
                                    </a:lnTo>
                                    <a:lnTo>
                                      <a:pt x="17895" y="5118"/>
                                    </a:lnTo>
                                    <a:lnTo>
                                      <a:pt x="17790" y="5042"/>
                                    </a:lnTo>
                                    <a:close/>
                                    <a:moveTo>
                                      <a:pt x="17790" y="6301"/>
                                    </a:moveTo>
                                    <a:lnTo>
                                      <a:pt x="17684" y="6365"/>
                                    </a:lnTo>
                                    <a:lnTo>
                                      <a:pt x="10381" y="10754"/>
                                    </a:lnTo>
                                    <a:lnTo>
                                      <a:pt x="10519" y="10838"/>
                                    </a:lnTo>
                                    <a:lnTo>
                                      <a:pt x="17750" y="15271"/>
                                    </a:lnTo>
                                    <a:lnTo>
                                      <a:pt x="17783" y="15291"/>
                                    </a:lnTo>
                                    <a:lnTo>
                                      <a:pt x="17816" y="15271"/>
                                    </a:lnTo>
                                    <a:lnTo>
                                      <a:pt x="21593" y="13002"/>
                                    </a:lnTo>
                                    <a:lnTo>
                                      <a:pt x="21593" y="12870"/>
                                    </a:lnTo>
                                    <a:lnTo>
                                      <a:pt x="17783" y="15207"/>
                                    </a:lnTo>
                                    <a:lnTo>
                                      <a:pt x="10658" y="10922"/>
                                    </a:lnTo>
                                    <a:lnTo>
                                      <a:pt x="17783" y="6553"/>
                                    </a:lnTo>
                                    <a:lnTo>
                                      <a:pt x="21593" y="8842"/>
                                    </a:lnTo>
                                    <a:lnTo>
                                      <a:pt x="21593" y="8638"/>
                                    </a:lnTo>
                                    <a:lnTo>
                                      <a:pt x="17889" y="6365"/>
                                    </a:lnTo>
                                    <a:lnTo>
                                      <a:pt x="17790" y="6301"/>
                                    </a:lnTo>
                                    <a:close/>
                                    <a:moveTo>
                                      <a:pt x="17790" y="2521"/>
                                    </a:moveTo>
                                    <a:lnTo>
                                      <a:pt x="17684" y="2585"/>
                                    </a:lnTo>
                                    <a:lnTo>
                                      <a:pt x="4154" y="10758"/>
                                    </a:lnTo>
                                    <a:lnTo>
                                      <a:pt x="4292" y="10842"/>
                                    </a:lnTo>
                                    <a:lnTo>
                                      <a:pt x="17757" y="19059"/>
                                    </a:lnTo>
                                    <a:lnTo>
                                      <a:pt x="17790" y="19079"/>
                                    </a:lnTo>
                                    <a:lnTo>
                                      <a:pt x="17823" y="19059"/>
                                    </a:lnTo>
                                    <a:lnTo>
                                      <a:pt x="21600" y="16778"/>
                                    </a:lnTo>
                                    <a:lnTo>
                                      <a:pt x="21600" y="16670"/>
                                    </a:lnTo>
                                    <a:lnTo>
                                      <a:pt x="17790" y="18995"/>
                                    </a:lnTo>
                                    <a:lnTo>
                                      <a:pt x="4431" y="10930"/>
                                    </a:lnTo>
                                    <a:lnTo>
                                      <a:pt x="17790" y="2782"/>
                                    </a:lnTo>
                                    <a:lnTo>
                                      <a:pt x="21600" y="5082"/>
                                    </a:lnTo>
                                    <a:lnTo>
                                      <a:pt x="21600" y="4850"/>
                                    </a:lnTo>
                                    <a:lnTo>
                                      <a:pt x="17895" y="2589"/>
                                    </a:lnTo>
                                    <a:lnTo>
                                      <a:pt x="17790" y="2521"/>
                                    </a:lnTo>
                                    <a:close/>
                                    <a:moveTo>
                                      <a:pt x="17790" y="3780"/>
                                    </a:moveTo>
                                    <a:lnTo>
                                      <a:pt x="17684" y="3844"/>
                                    </a:lnTo>
                                    <a:lnTo>
                                      <a:pt x="6227" y="10754"/>
                                    </a:lnTo>
                                    <a:lnTo>
                                      <a:pt x="6366" y="10838"/>
                                    </a:lnTo>
                                    <a:lnTo>
                                      <a:pt x="17750" y="17792"/>
                                    </a:lnTo>
                                    <a:lnTo>
                                      <a:pt x="17783" y="17812"/>
                                    </a:lnTo>
                                    <a:lnTo>
                                      <a:pt x="17816" y="17792"/>
                                    </a:lnTo>
                                    <a:lnTo>
                                      <a:pt x="21593" y="15516"/>
                                    </a:lnTo>
                                    <a:lnTo>
                                      <a:pt x="21593" y="15399"/>
                                    </a:lnTo>
                                    <a:lnTo>
                                      <a:pt x="17783" y="17728"/>
                                    </a:lnTo>
                                    <a:lnTo>
                                      <a:pt x="6504" y="10922"/>
                                    </a:lnTo>
                                    <a:lnTo>
                                      <a:pt x="17783" y="4032"/>
                                    </a:lnTo>
                                    <a:lnTo>
                                      <a:pt x="21593" y="6329"/>
                                    </a:lnTo>
                                    <a:lnTo>
                                      <a:pt x="21593" y="6100"/>
                                    </a:lnTo>
                                    <a:lnTo>
                                      <a:pt x="17889" y="3836"/>
                                    </a:lnTo>
                                    <a:lnTo>
                                      <a:pt x="17790" y="3780"/>
                                    </a:lnTo>
                                    <a:close/>
                                    <a:moveTo>
                                      <a:pt x="17790" y="1259"/>
                                    </a:moveTo>
                                    <a:lnTo>
                                      <a:pt x="17684" y="1323"/>
                                    </a:lnTo>
                                    <a:lnTo>
                                      <a:pt x="2073" y="10754"/>
                                    </a:lnTo>
                                    <a:lnTo>
                                      <a:pt x="2212" y="10838"/>
                                    </a:lnTo>
                                    <a:lnTo>
                                      <a:pt x="17750" y="20313"/>
                                    </a:lnTo>
                                    <a:lnTo>
                                      <a:pt x="17783" y="20333"/>
                                    </a:lnTo>
                                    <a:lnTo>
                                      <a:pt x="17816" y="20313"/>
                                    </a:lnTo>
                                    <a:lnTo>
                                      <a:pt x="21593" y="18033"/>
                                    </a:lnTo>
                                    <a:lnTo>
                                      <a:pt x="21593" y="17925"/>
                                    </a:lnTo>
                                    <a:lnTo>
                                      <a:pt x="17783" y="20249"/>
                                    </a:lnTo>
                                    <a:lnTo>
                                      <a:pt x="2351" y="10922"/>
                                    </a:lnTo>
                                    <a:lnTo>
                                      <a:pt x="17783" y="1511"/>
                                    </a:lnTo>
                                    <a:lnTo>
                                      <a:pt x="21593" y="3812"/>
                                    </a:lnTo>
                                    <a:lnTo>
                                      <a:pt x="21593" y="3575"/>
                                    </a:lnTo>
                                    <a:lnTo>
                                      <a:pt x="17889" y="1315"/>
                                    </a:lnTo>
                                    <a:lnTo>
                                      <a:pt x="17790" y="125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B7C420" id="Shape" o:spid="_x0000_s1026" alt="&quot;&quot;" style="position:absolute;margin-left:-71.3pt;margin-top:79.35pt;width:327.1pt;height:538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" path="m17895,64l17790,r-106,64l,10758r139,84l17757,21580r33,20l17823,21580r3777,-2281l21600,19195r-3810,2321l277,10930,17790,261r3810,2304l21600,2325,17895,64xm16614,10754r139,88l17757,11495r33,20l17829,11495r1077,-609l18978,10846r-72,-44l17902,10149r-99,-64l17691,10149r-1077,605xm17796,10341r892,505l17790,11431r-892,-505l17796,10341xm17790,7563r-106,65l12461,10758r138,88l17757,14021r33,20l17823,14021r3777,-2261l21600,11604r-3810,2344l12738,10926,17790,7820r3810,2281l21600,9908,17895,7628r-105,-65xm17790,8822r-106,64l14534,10754r139,88l17750,12754r33,20l17816,12754r3150,-1868l21039,10846r-73,-44l17889,8890r-99,-68xm17783,12690l14812,10926,17783,9078r2972,1764l17783,12690xm17790,5042r-106,64l8307,10758r139,84l17757,16538r33,20l17823,16538r3777,-2273l21600,14145r-3810,2333l8585,10934,17790,5307r3810,2296l21600,7383,17895,5118r-105,-76xm17790,6301r-106,64l10381,10754r138,84l17750,15271r33,20l17816,15271r3777,-2269l21593,12870r-3810,2337l10658,10922,17783,6553r3810,2289l21593,8638,17889,6365r-99,-64xm17790,2521r-106,64l4154,10758r138,84l17757,19059r33,20l17823,19059r3777,-2281l21600,16670r-3810,2325l4431,10930,17790,2782r3810,2300l21600,4850,17895,2589r-105,-68xm17790,3780r-106,64l6227,10754r139,84l17750,17792r33,20l17816,17792r3777,-2276l21593,15399r-3810,2329l6504,10922,17783,4032r3810,2297l21593,6100,17889,3836r-99,-56xm17790,1259r-106,64l2073,10754r139,84l17750,20313r33,20l17816,20313r3777,-2280l21593,17925r-3810,2324l2351,10922,17783,1511r3810,2301l21593,3575,17889,1315r-99,-56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2077085,3422016;2077085,3422016;2077085,3422016;2077085,3422016" o:connectangles="0,90,180,270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1D23527D" w14:textId="77777777" w:rsidR="005A2DF7" w:rsidRDefault="005A2DF7" w:rsidP="005A2DF7"/>
        </w:tc>
      </w:tr>
    </w:tbl>
    <w:p w14:paraId="46971B92" w14:textId="77777777" w:rsidR="00A81248" w:rsidRDefault="00A81248" w:rsidP="005A2DF7"/>
    <w:sectPr w:rsidR="00A81248" w:rsidSect="00FC2B0C">
      <w:footerReference w:type="even" r:id="rId16"/>
      <w:footerReference w:type="default" r:id="rId17"/>
      <w:pgSz w:w="12240" w:h="15840" w:code="1"/>
      <w:pgMar w:top="720" w:right="720" w:bottom="284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D485" w14:textId="77777777" w:rsidR="00804B9D" w:rsidRDefault="00804B9D" w:rsidP="001205A1">
      <w:r>
        <w:separator/>
      </w:r>
    </w:p>
  </w:endnote>
  <w:endnote w:type="continuationSeparator" w:id="0">
    <w:p w14:paraId="30FDE5F1" w14:textId="77777777" w:rsidR="00804B9D" w:rsidRDefault="00804B9D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Content>
      <w:p w14:paraId="6DB383D6" w14:textId="3DB72FD9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C2B0C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Content>
      <w:p w14:paraId="1AD5A520" w14:textId="796D4D0B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C2B0C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12C842F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Content>
      <w:p w14:paraId="37989DFD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6070A" w14:textId="77777777" w:rsidR="00804B9D" w:rsidRDefault="00804B9D" w:rsidP="001205A1">
      <w:r>
        <w:separator/>
      </w:r>
    </w:p>
  </w:footnote>
  <w:footnote w:type="continuationSeparator" w:id="0">
    <w:p w14:paraId="06C3A8AB" w14:textId="77777777" w:rsidR="00804B9D" w:rsidRDefault="00804B9D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B0C"/>
    <w:rsid w:val="00013EDA"/>
    <w:rsid w:val="00036DC3"/>
    <w:rsid w:val="000C4ED1"/>
    <w:rsid w:val="000F0731"/>
    <w:rsid w:val="001205A1"/>
    <w:rsid w:val="001D78B9"/>
    <w:rsid w:val="00216DB3"/>
    <w:rsid w:val="002323AB"/>
    <w:rsid w:val="002B6593"/>
    <w:rsid w:val="0031055C"/>
    <w:rsid w:val="003840BC"/>
    <w:rsid w:val="003B19C2"/>
    <w:rsid w:val="005A2DF7"/>
    <w:rsid w:val="005D557C"/>
    <w:rsid w:val="005E097C"/>
    <w:rsid w:val="005F4A20"/>
    <w:rsid w:val="00637B83"/>
    <w:rsid w:val="006C60E6"/>
    <w:rsid w:val="006D2C4C"/>
    <w:rsid w:val="00804B9D"/>
    <w:rsid w:val="00875863"/>
    <w:rsid w:val="00971E71"/>
    <w:rsid w:val="00A15CF7"/>
    <w:rsid w:val="00A65B25"/>
    <w:rsid w:val="00A81248"/>
    <w:rsid w:val="00B94FE8"/>
    <w:rsid w:val="00C322ED"/>
    <w:rsid w:val="00C91CAF"/>
    <w:rsid w:val="00E32EA6"/>
    <w:rsid w:val="00E61F1F"/>
    <w:rsid w:val="00E638E6"/>
    <w:rsid w:val="00E752EB"/>
    <w:rsid w:val="00EF088D"/>
    <w:rsid w:val="00EF1913"/>
    <w:rsid w:val="00F32B0D"/>
    <w:rsid w:val="00FC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694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sw">
    <w:name w:val="sw"/>
    <w:basedOn w:val="DefaultParagraphFont"/>
    <w:rsid w:val="00FC2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Geometric%20student%20report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</Template>
  <TotalTime>0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2023-03-25T11:04:00Z</dcterms:created>
  <dcterms:modified xsi:type="dcterms:W3CDTF">2023-03-25T11:04:00Z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